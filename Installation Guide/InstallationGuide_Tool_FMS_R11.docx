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1765C" w14:textId="253062D3" w:rsidR="006F223F" w:rsidRPr="00F36962" w:rsidRDefault="00D26B5F" w:rsidP="00D946F6">
      <w:pPr>
        <w:pStyle w:val="Title"/>
      </w:pPr>
      <w:r>
        <w:t xml:space="preserve">Installation </w:t>
      </w:r>
      <w:proofErr w:type="gramStart"/>
      <w:r w:rsidR="005231FF">
        <w:t>Guide  -</w:t>
      </w:r>
      <w:proofErr w:type="gramEnd"/>
      <w:r w:rsidR="005231FF">
        <w:t xml:space="preserve"> Tool for FMS Data Analysis</w:t>
      </w:r>
    </w:p>
    <w:p w14:paraId="31A699D7" w14:textId="281A382A" w:rsidR="00652FFC" w:rsidRPr="00652FFC" w:rsidRDefault="00594C64" w:rsidP="003B6BAD">
      <w:pPr>
        <w:pStyle w:val="Subtitle"/>
        <w:spacing w:after="240"/>
        <w:jc w:val="center"/>
      </w:pPr>
      <w:r>
        <w:t>Implementation</w:t>
      </w:r>
      <w:r w:rsidR="005231FF">
        <w:t xml:space="preserve"> and </w:t>
      </w:r>
      <w:r w:rsidR="00A4688F">
        <w:t>Requirements</w:t>
      </w:r>
    </w:p>
    <w:p w14:paraId="5F688EAB" w14:textId="5AE8ADD8" w:rsidR="00652FFC" w:rsidRDefault="00D827A2" w:rsidP="00652FFC">
      <w:pPr>
        <w:rPr>
          <w:i/>
          <w:lang w:val="en-US"/>
        </w:rPr>
      </w:pPr>
      <w:r w:rsidRPr="00652FFC">
        <w:rPr>
          <w:i/>
          <w:lang w:val="en-US"/>
        </w:rPr>
        <w:t>Roberto Briceno-Rosas¹</w:t>
      </w:r>
      <w:r w:rsidR="00652FFC" w:rsidRPr="00652FFC">
        <w:rPr>
          <w:i/>
          <w:lang w:val="en-US"/>
        </w:rPr>
        <w:t>,</w:t>
      </w:r>
      <w:r w:rsidR="000B3F5D">
        <w:rPr>
          <w:i/>
          <w:lang w:val="en-US"/>
        </w:rPr>
        <w:t xml:space="preserve"> </w:t>
      </w:r>
      <w:r w:rsidR="000B3F5D" w:rsidRPr="00652FFC">
        <w:rPr>
          <w:i/>
          <w:lang w:val="en-US"/>
        </w:rPr>
        <w:t>May Doušak²</w:t>
      </w:r>
      <w:r w:rsidR="000B3F5D">
        <w:rPr>
          <w:i/>
          <w:lang w:val="en-US"/>
        </w:rPr>
        <w:t xml:space="preserve"> </w:t>
      </w:r>
      <w:proofErr w:type="gramStart"/>
      <w:r w:rsidR="000B3F5D">
        <w:rPr>
          <w:i/>
          <w:lang w:val="en-US"/>
        </w:rPr>
        <w:t xml:space="preserve">and </w:t>
      </w:r>
      <w:r w:rsidR="00652FFC" w:rsidRPr="00652FFC">
        <w:rPr>
          <w:i/>
          <w:lang w:val="en-US"/>
        </w:rPr>
        <w:t xml:space="preserve"> </w:t>
      </w:r>
      <w:r w:rsidRPr="00652FFC">
        <w:rPr>
          <w:i/>
          <w:lang w:val="en-US"/>
        </w:rPr>
        <w:t>Joost</w:t>
      </w:r>
      <w:proofErr w:type="gramEnd"/>
      <w:r w:rsidRPr="00652FFC">
        <w:rPr>
          <w:i/>
          <w:lang w:val="en-US"/>
        </w:rPr>
        <w:t xml:space="preserve"> Kappelhof</w:t>
      </w:r>
      <w:r w:rsidR="000B3F5D" w:rsidRPr="00652FFC">
        <w:rPr>
          <w:i/>
          <w:lang w:val="en-US"/>
        </w:rPr>
        <w:t>³</w:t>
      </w:r>
    </w:p>
    <w:p w14:paraId="49360D7D" w14:textId="77777777" w:rsidR="00652FFC" w:rsidRDefault="00652FFC" w:rsidP="00652FFC">
      <w:pPr>
        <w:spacing w:after="0"/>
        <w:rPr>
          <w:i/>
          <w:lang w:val="en-US"/>
        </w:rPr>
      </w:pPr>
      <w:r w:rsidRPr="00652FFC">
        <w:rPr>
          <w:i/>
          <w:lang w:val="en-US"/>
        </w:rPr>
        <w:t>¹</w:t>
      </w:r>
      <w:r>
        <w:rPr>
          <w:i/>
          <w:lang w:val="en-US"/>
        </w:rPr>
        <w:t xml:space="preserve"> </w:t>
      </w:r>
      <w:r w:rsidR="00D827A2" w:rsidRPr="00652FFC">
        <w:rPr>
          <w:lang w:val="en-US"/>
        </w:rPr>
        <w:t>GESIS – Leibniz Institute for the Social Sciences</w:t>
      </w:r>
    </w:p>
    <w:p w14:paraId="39B0464F" w14:textId="6467B5DF" w:rsidR="0053756F" w:rsidRPr="00652FFC" w:rsidRDefault="00652FFC" w:rsidP="00652FFC">
      <w:pPr>
        <w:spacing w:after="0"/>
        <w:rPr>
          <w:i/>
          <w:lang w:val="en-US"/>
        </w:rPr>
      </w:pPr>
      <w:r w:rsidRPr="00652FFC">
        <w:rPr>
          <w:i/>
          <w:lang w:val="en-US"/>
        </w:rPr>
        <w:t>²</w:t>
      </w:r>
      <w:r w:rsidR="00D827A2" w:rsidRPr="00652FFC">
        <w:rPr>
          <w:lang w:val="en-US"/>
        </w:rPr>
        <w:t xml:space="preserve"> </w:t>
      </w:r>
      <w:r w:rsidR="000B3F5D" w:rsidRPr="00652FFC">
        <w:rPr>
          <w:lang w:val="en-US"/>
        </w:rPr>
        <w:t>University of Ljubljana</w:t>
      </w:r>
      <w:r w:rsidR="000B3F5D" w:rsidRPr="00652FFC">
        <w:rPr>
          <w:lang w:val="en-US"/>
        </w:rPr>
        <w:t xml:space="preserve"> </w:t>
      </w:r>
    </w:p>
    <w:p w14:paraId="3A860CA2" w14:textId="252DD595" w:rsidR="00652FFC" w:rsidRDefault="00652FFC" w:rsidP="00652FFC">
      <w:pPr>
        <w:spacing w:after="0"/>
      </w:pPr>
      <w:r w:rsidRPr="00652FFC">
        <w:rPr>
          <w:i/>
          <w:lang w:val="en-US"/>
        </w:rPr>
        <w:t>³</w:t>
      </w:r>
      <w:r w:rsidR="000B3F5D" w:rsidRPr="000B3F5D">
        <w:rPr>
          <w:lang w:val="en-US"/>
        </w:rPr>
        <w:t xml:space="preserve"> </w:t>
      </w:r>
      <w:r w:rsidR="000B3F5D" w:rsidRPr="00652FFC">
        <w:rPr>
          <w:lang w:val="en-US"/>
        </w:rPr>
        <w:t>SCP – The Netherlands Institute for Social Research</w:t>
      </w:r>
    </w:p>
    <w:p w14:paraId="439F64B7" w14:textId="77777777" w:rsidR="00F37B22" w:rsidRPr="00F37B22" w:rsidRDefault="00F37B22" w:rsidP="00F37B22"/>
    <w:p w14:paraId="67026F65" w14:textId="66456E3E" w:rsidR="00C50FCD" w:rsidRDefault="00F37B22">
      <w:pPr>
        <w:pStyle w:val="TOC1"/>
        <w:tabs>
          <w:tab w:val="right" w:leader="dot" w:pos="9062"/>
        </w:tabs>
        <w:rPr>
          <w:rFonts w:eastAsiaTheme="minorEastAsia"/>
          <w:noProof/>
          <w:kern w:val="2"/>
          <w:sz w:val="24"/>
          <w:szCs w:val="24"/>
          <w:lang w:val="en-DE" w:eastAsia="en-GB"/>
          <w14:ligatures w14:val="standardContextual"/>
        </w:rPr>
      </w:pPr>
      <w:r>
        <w:fldChar w:fldCharType="begin"/>
      </w:r>
      <w:r>
        <w:instrText xml:space="preserve"> TOC \o "1-3" \h \z \u </w:instrText>
      </w:r>
      <w:r>
        <w:fldChar w:fldCharType="separate"/>
      </w:r>
      <w:hyperlink w:anchor="_Toc147837152" w:history="1">
        <w:r w:rsidR="00C50FCD" w:rsidRPr="005D2CA2">
          <w:rPr>
            <w:rStyle w:val="Hyperlink"/>
            <w:noProof/>
          </w:rPr>
          <w:t>Requirements</w:t>
        </w:r>
        <w:r w:rsidR="00C50FCD">
          <w:rPr>
            <w:noProof/>
            <w:webHidden/>
          </w:rPr>
          <w:tab/>
        </w:r>
        <w:r w:rsidR="00C50FCD">
          <w:rPr>
            <w:noProof/>
            <w:webHidden/>
          </w:rPr>
          <w:fldChar w:fldCharType="begin"/>
        </w:r>
        <w:r w:rsidR="00C50FCD">
          <w:rPr>
            <w:noProof/>
            <w:webHidden/>
          </w:rPr>
          <w:instrText xml:space="preserve"> PAGEREF _Toc147837152 \h </w:instrText>
        </w:r>
        <w:r w:rsidR="00C50FCD">
          <w:rPr>
            <w:noProof/>
            <w:webHidden/>
          </w:rPr>
        </w:r>
        <w:r w:rsidR="00C50FCD">
          <w:rPr>
            <w:noProof/>
            <w:webHidden/>
          </w:rPr>
          <w:fldChar w:fldCharType="separate"/>
        </w:r>
        <w:r w:rsidR="00387317">
          <w:rPr>
            <w:noProof/>
            <w:webHidden/>
          </w:rPr>
          <w:t>1</w:t>
        </w:r>
        <w:r w:rsidR="00C50FCD">
          <w:rPr>
            <w:noProof/>
            <w:webHidden/>
          </w:rPr>
          <w:fldChar w:fldCharType="end"/>
        </w:r>
      </w:hyperlink>
    </w:p>
    <w:p w14:paraId="637858AB" w14:textId="0CB67C8B" w:rsidR="00C50FCD" w:rsidRDefault="00000000">
      <w:pPr>
        <w:pStyle w:val="TOC1"/>
        <w:tabs>
          <w:tab w:val="right" w:leader="dot" w:pos="9062"/>
        </w:tabs>
        <w:rPr>
          <w:rFonts w:eastAsiaTheme="minorEastAsia"/>
          <w:noProof/>
          <w:kern w:val="2"/>
          <w:sz w:val="24"/>
          <w:szCs w:val="24"/>
          <w:lang w:val="en-DE" w:eastAsia="en-GB"/>
          <w14:ligatures w14:val="standardContextual"/>
        </w:rPr>
      </w:pPr>
      <w:hyperlink w:anchor="_Toc147837153" w:history="1">
        <w:r w:rsidR="00C50FCD" w:rsidRPr="005D2CA2">
          <w:rPr>
            <w:rStyle w:val="Hyperlink"/>
            <w:noProof/>
          </w:rPr>
          <w:t>Installation procedure</w:t>
        </w:r>
        <w:r w:rsidR="00C50FCD">
          <w:rPr>
            <w:noProof/>
            <w:webHidden/>
          </w:rPr>
          <w:tab/>
        </w:r>
        <w:r w:rsidR="00C50FCD">
          <w:rPr>
            <w:noProof/>
            <w:webHidden/>
          </w:rPr>
          <w:fldChar w:fldCharType="begin"/>
        </w:r>
        <w:r w:rsidR="00C50FCD">
          <w:rPr>
            <w:noProof/>
            <w:webHidden/>
          </w:rPr>
          <w:instrText xml:space="preserve"> PAGEREF _Toc147837153 \h </w:instrText>
        </w:r>
        <w:r w:rsidR="00C50FCD">
          <w:rPr>
            <w:noProof/>
            <w:webHidden/>
          </w:rPr>
        </w:r>
        <w:r w:rsidR="00C50FCD">
          <w:rPr>
            <w:noProof/>
            <w:webHidden/>
          </w:rPr>
          <w:fldChar w:fldCharType="separate"/>
        </w:r>
        <w:r w:rsidR="00387317">
          <w:rPr>
            <w:noProof/>
            <w:webHidden/>
          </w:rPr>
          <w:t>1</w:t>
        </w:r>
        <w:r w:rsidR="00C50FCD">
          <w:rPr>
            <w:noProof/>
            <w:webHidden/>
          </w:rPr>
          <w:fldChar w:fldCharType="end"/>
        </w:r>
      </w:hyperlink>
    </w:p>
    <w:p w14:paraId="1AEE964E" w14:textId="2C962297" w:rsidR="00C50FCD" w:rsidRDefault="00000000">
      <w:pPr>
        <w:pStyle w:val="TOC1"/>
        <w:tabs>
          <w:tab w:val="right" w:leader="dot" w:pos="9062"/>
        </w:tabs>
        <w:rPr>
          <w:rFonts w:eastAsiaTheme="minorEastAsia"/>
          <w:noProof/>
          <w:kern w:val="2"/>
          <w:sz w:val="24"/>
          <w:szCs w:val="24"/>
          <w:lang w:val="en-DE" w:eastAsia="en-GB"/>
          <w14:ligatures w14:val="standardContextual"/>
        </w:rPr>
      </w:pPr>
      <w:hyperlink w:anchor="_Toc147837154" w:history="1">
        <w:r w:rsidR="00C50FCD" w:rsidRPr="005D2CA2">
          <w:rPr>
            <w:rStyle w:val="Hyperlink"/>
            <w:noProof/>
          </w:rPr>
          <w:t>Downloading FMS Data</w:t>
        </w:r>
        <w:r w:rsidR="00C50FCD">
          <w:rPr>
            <w:noProof/>
            <w:webHidden/>
          </w:rPr>
          <w:tab/>
        </w:r>
        <w:r w:rsidR="00C50FCD">
          <w:rPr>
            <w:noProof/>
            <w:webHidden/>
          </w:rPr>
          <w:fldChar w:fldCharType="begin"/>
        </w:r>
        <w:r w:rsidR="00C50FCD">
          <w:rPr>
            <w:noProof/>
            <w:webHidden/>
          </w:rPr>
          <w:instrText xml:space="preserve"> PAGEREF _Toc147837154 \h </w:instrText>
        </w:r>
        <w:r w:rsidR="00C50FCD">
          <w:rPr>
            <w:noProof/>
            <w:webHidden/>
          </w:rPr>
        </w:r>
        <w:r w:rsidR="00C50FCD">
          <w:rPr>
            <w:noProof/>
            <w:webHidden/>
          </w:rPr>
          <w:fldChar w:fldCharType="separate"/>
        </w:r>
        <w:r w:rsidR="00387317">
          <w:rPr>
            <w:noProof/>
            <w:webHidden/>
          </w:rPr>
          <w:t>1</w:t>
        </w:r>
        <w:r w:rsidR="00C50FCD">
          <w:rPr>
            <w:noProof/>
            <w:webHidden/>
          </w:rPr>
          <w:fldChar w:fldCharType="end"/>
        </w:r>
      </w:hyperlink>
    </w:p>
    <w:p w14:paraId="4E08DD51" w14:textId="71FF03E3" w:rsidR="00C50FCD" w:rsidRDefault="00000000">
      <w:pPr>
        <w:pStyle w:val="TOC1"/>
        <w:tabs>
          <w:tab w:val="right" w:leader="dot" w:pos="9062"/>
        </w:tabs>
        <w:rPr>
          <w:rFonts w:eastAsiaTheme="minorEastAsia"/>
          <w:noProof/>
          <w:kern w:val="2"/>
          <w:sz w:val="24"/>
          <w:szCs w:val="24"/>
          <w:lang w:val="en-DE" w:eastAsia="en-GB"/>
          <w14:ligatures w14:val="standardContextual"/>
        </w:rPr>
      </w:pPr>
      <w:hyperlink w:anchor="_Toc147837155" w:history="1">
        <w:r w:rsidR="00C50FCD" w:rsidRPr="005D2CA2">
          <w:rPr>
            <w:rStyle w:val="Hyperlink"/>
            <w:noProof/>
          </w:rPr>
          <w:t>Implementation</w:t>
        </w:r>
        <w:r w:rsidR="00C50FCD">
          <w:rPr>
            <w:noProof/>
            <w:webHidden/>
          </w:rPr>
          <w:tab/>
        </w:r>
        <w:r w:rsidR="00C50FCD">
          <w:rPr>
            <w:noProof/>
            <w:webHidden/>
          </w:rPr>
          <w:fldChar w:fldCharType="begin"/>
        </w:r>
        <w:r w:rsidR="00C50FCD">
          <w:rPr>
            <w:noProof/>
            <w:webHidden/>
          </w:rPr>
          <w:instrText xml:space="preserve"> PAGEREF _Toc147837155 \h </w:instrText>
        </w:r>
        <w:r w:rsidR="00C50FCD">
          <w:rPr>
            <w:noProof/>
            <w:webHidden/>
          </w:rPr>
        </w:r>
        <w:r w:rsidR="00C50FCD">
          <w:rPr>
            <w:noProof/>
            <w:webHidden/>
          </w:rPr>
          <w:fldChar w:fldCharType="separate"/>
        </w:r>
        <w:r w:rsidR="00387317">
          <w:rPr>
            <w:noProof/>
            <w:webHidden/>
          </w:rPr>
          <w:t>1</w:t>
        </w:r>
        <w:r w:rsidR="00C50FCD">
          <w:rPr>
            <w:noProof/>
            <w:webHidden/>
          </w:rPr>
          <w:fldChar w:fldCharType="end"/>
        </w:r>
      </w:hyperlink>
    </w:p>
    <w:p w14:paraId="451F41FE" w14:textId="751BB0B7" w:rsidR="00C50FCD" w:rsidRDefault="00000000">
      <w:pPr>
        <w:pStyle w:val="TOC1"/>
        <w:tabs>
          <w:tab w:val="right" w:leader="dot" w:pos="9062"/>
        </w:tabs>
        <w:rPr>
          <w:rFonts w:eastAsiaTheme="minorEastAsia"/>
          <w:noProof/>
          <w:kern w:val="2"/>
          <w:sz w:val="24"/>
          <w:szCs w:val="24"/>
          <w:lang w:val="en-DE" w:eastAsia="en-GB"/>
          <w14:ligatures w14:val="standardContextual"/>
        </w:rPr>
      </w:pPr>
      <w:hyperlink w:anchor="_Toc147837156" w:history="1">
        <w:r w:rsidR="00C50FCD" w:rsidRPr="005D2CA2">
          <w:rPr>
            <w:rStyle w:val="Hyperlink"/>
            <w:noProof/>
          </w:rPr>
          <w:t>Troubleshooting &amp; FAQ</w:t>
        </w:r>
        <w:r w:rsidR="00C50FCD">
          <w:rPr>
            <w:noProof/>
            <w:webHidden/>
          </w:rPr>
          <w:tab/>
        </w:r>
        <w:r w:rsidR="00C50FCD">
          <w:rPr>
            <w:noProof/>
            <w:webHidden/>
          </w:rPr>
          <w:fldChar w:fldCharType="begin"/>
        </w:r>
        <w:r w:rsidR="00C50FCD">
          <w:rPr>
            <w:noProof/>
            <w:webHidden/>
          </w:rPr>
          <w:instrText xml:space="preserve"> PAGEREF _Toc147837156 \h </w:instrText>
        </w:r>
        <w:r w:rsidR="00C50FCD">
          <w:rPr>
            <w:noProof/>
            <w:webHidden/>
          </w:rPr>
        </w:r>
        <w:r w:rsidR="00C50FCD">
          <w:rPr>
            <w:noProof/>
            <w:webHidden/>
          </w:rPr>
          <w:fldChar w:fldCharType="separate"/>
        </w:r>
        <w:r w:rsidR="00387317">
          <w:rPr>
            <w:noProof/>
            <w:webHidden/>
          </w:rPr>
          <w:t>3</w:t>
        </w:r>
        <w:r w:rsidR="00C50FCD">
          <w:rPr>
            <w:noProof/>
            <w:webHidden/>
          </w:rPr>
          <w:fldChar w:fldCharType="end"/>
        </w:r>
      </w:hyperlink>
    </w:p>
    <w:p w14:paraId="6346383C" w14:textId="5B3397BF" w:rsidR="00064B31" w:rsidRPr="00064B31" w:rsidRDefault="00F37B22" w:rsidP="00064B31">
      <w:r>
        <w:fldChar w:fldCharType="end"/>
      </w:r>
    </w:p>
    <w:p w14:paraId="4A707BAC" w14:textId="6651215A" w:rsidR="00F36962" w:rsidRDefault="00F36962" w:rsidP="00594C64">
      <w:pPr>
        <w:pStyle w:val="Heading1"/>
      </w:pPr>
      <w:bookmarkStart w:id="0" w:name="_Toc147837152"/>
      <w:r>
        <w:t>Requirements</w:t>
      </w:r>
      <w:bookmarkEnd w:id="0"/>
    </w:p>
    <w:p w14:paraId="58455564" w14:textId="77777777" w:rsidR="00F36962" w:rsidRPr="006F223F" w:rsidRDefault="00F36962" w:rsidP="00F36962">
      <w:pPr>
        <w:rPr>
          <w:b/>
        </w:rPr>
      </w:pPr>
      <w:r>
        <w:rPr>
          <w:b/>
        </w:rPr>
        <w:t>Data</w:t>
      </w:r>
      <w:r w:rsidRPr="006F223F">
        <w:rPr>
          <w:b/>
        </w:rPr>
        <w:t xml:space="preserve"> requirements</w:t>
      </w:r>
    </w:p>
    <w:p w14:paraId="76E9CA59" w14:textId="55081EE0" w:rsidR="00F36962" w:rsidRPr="00F36962" w:rsidRDefault="005231FF" w:rsidP="00F36962">
      <w:pPr>
        <w:pStyle w:val="ListParagraph"/>
        <w:numPr>
          <w:ilvl w:val="0"/>
          <w:numId w:val="7"/>
        </w:numPr>
        <w:rPr>
          <w:b/>
        </w:rPr>
      </w:pPr>
      <w:r>
        <w:rPr>
          <w:i/>
        </w:rPr>
        <w:t>FMS</w:t>
      </w:r>
      <w:r w:rsidR="007F01F0" w:rsidRPr="007F01F0">
        <w:rPr>
          <w:i/>
        </w:rPr>
        <w:t xml:space="preserve"> Dataset</w:t>
      </w:r>
      <w:r w:rsidR="007F01F0">
        <w:t xml:space="preserve">: </w:t>
      </w:r>
      <w:r>
        <w:t>Single country dataset downloaded from R1</w:t>
      </w:r>
      <w:r w:rsidR="004D13A3">
        <w:t>1</w:t>
      </w:r>
      <w:r>
        <w:t xml:space="preserve"> version of the FMS for both app and upload portal in CSV format with comma as separator (standard download format). See section</w:t>
      </w:r>
      <w:r w:rsidR="00554124">
        <w:t xml:space="preserve"> about downloading FMS data for details</w:t>
      </w:r>
      <w:r>
        <w:t>.</w:t>
      </w:r>
    </w:p>
    <w:p w14:paraId="060F00CD" w14:textId="77777777" w:rsidR="006F223F" w:rsidRPr="006F223F" w:rsidRDefault="006F223F" w:rsidP="006F223F">
      <w:pPr>
        <w:rPr>
          <w:b/>
        </w:rPr>
      </w:pPr>
      <w:r w:rsidRPr="006F223F">
        <w:rPr>
          <w:b/>
        </w:rPr>
        <w:t>System requirements</w:t>
      </w:r>
    </w:p>
    <w:p w14:paraId="089E5B18" w14:textId="77777777" w:rsidR="006F223F" w:rsidRPr="006F223F" w:rsidRDefault="006F223F" w:rsidP="00F36962">
      <w:pPr>
        <w:pStyle w:val="ListParagraph"/>
        <w:numPr>
          <w:ilvl w:val="0"/>
          <w:numId w:val="7"/>
        </w:numPr>
      </w:pPr>
      <w:r w:rsidRPr="006F223F">
        <w:t>Windows 7 or newer</w:t>
      </w:r>
    </w:p>
    <w:p w14:paraId="3E196F0B" w14:textId="77777777" w:rsidR="006F223F" w:rsidRPr="006F223F" w:rsidRDefault="006F223F" w:rsidP="00F36962">
      <w:pPr>
        <w:pStyle w:val="ListParagraph"/>
        <w:numPr>
          <w:ilvl w:val="0"/>
          <w:numId w:val="7"/>
        </w:numPr>
      </w:pPr>
      <w:r w:rsidRPr="006F223F">
        <w:t>.NET 4 or newer</w:t>
      </w:r>
    </w:p>
    <w:p w14:paraId="6D79E0EE" w14:textId="3EEDB45A" w:rsidR="002357AA" w:rsidRPr="005231FF" w:rsidRDefault="006F223F" w:rsidP="005231FF">
      <w:pPr>
        <w:pStyle w:val="ListParagraph"/>
        <w:numPr>
          <w:ilvl w:val="0"/>
          <w:numId w:val="7"/>
        </w:numPr>
      </w:pPr>
      <w:r w:rsidRPr="006F223F">
        <w:t>2 GB free disk space</w:t>
      </w:r>
    </w:p>
    <w:p w14:paraId="0C98A6FE" w14:textId="77777777" w:rsidR="005231FF" w:rsidRDefault="005231FF" w:rsidP="00594C64">
      <w:pPr>
        <w:pStyle w:val="Heading1"/>
      </w:pPr>
    </w:p>
    <w:p w14:paraId="77B6EB57" w14:textId="402CAA93" w:rsidR="006F223F" w:rsidRPr="006F223F" w:rsidRDefault="006F223F" w:rsidP="00594C64">
      <w:pPr>
        <w:pStyle w:val="Heading1"/>
      </w:pPr>
      <w:bookmarkStart w:id="1" w:name="_Toc147837153"/>
      <w:r w:rsidRPr="006F223F">
        <w:t>Installation procedure</w:t>
      </w:r>
      <w:bookmarkEnd w:id="1"/>
    </w:p>
    <w:p w14:paraId="3F6F6390" w14:textId="77777777" w:rsidR="006F223F" w:rsidRPr="006F223F" w:rsidRDefault="006F223F" w:rsidP="006F223F">
      <w:r w:rsidRPr="006F223F">
        <w:t>The tool resides in its folder and works without installation.</w:t>
      </w:r>
    </w:p>
    <w:p w14:paraId="2F4B6800" w14:textId="77777777" w:rsidR="006F223F" w:rsidRPr="006F223F" w:rsidRDefault="006F223F" w:rsidP="00E571D6">
      <w:pPr>
        <w:pStyle w:val="ListParagraph"/>
        <w:numPr>
          <w:ilvl w:val="0"/>
          <w:numId w:val="9"/>
        </w:numPr>
      </w:pPr>
      <w:r w:rsidRPr="006F223F">
        <w:t>User should simply unzip the downloaded file anywhere on disk.</w:t>
      </w:r>
    </w:p>
    <w:p w14:paraId="7AE195EC" w14:textId="75A16D18" w:rsidR="006F223F" w:rsidRPr="006F223F" w:rsidRDefault="006F223F" w:rsidP="00E571D6">
      <w:pPr>
        <w:pStyle w:val="ListParagraph"/>
        <w:numPr>
          <w:ilvl w:val="0"/>
          <w:numId w:val="9"/>
        </w:numPr>
      </w:pPr>
      <w:r w:rsidRPr="006F223F">
        <w:t xml:space="preserve">A new folder called </w:t>
      </w:r>
      <w:r w:rsidR="002D45A5" w:rsidRPr="006F223F">
        <w:t>“</w:t>
      </w:r>
      <w:r w:rsidR="002D45A5">
        <w:t>Tool</w:t>
      </w:r>
      <w:r w:rsidR="002D45A5" w:rsidRPr="006F223F">
        <w:t>”</w:t>
      </w:r>
      <w:r w:rsidR="002D45A5">
        <w:t xml:space="preserve"> </w:t>
      </w:r>
      <w:r w:rsidRPr="006F223F">
        <w:t>will be created on destination.</w:t>
      </w:r>
    </w:p>
    <w:p w14:paraId="3B417B57" w14:textId="77777777" w:rsidR="00F37B22" w:rsidRPr="004503ED" w:rsidRDefault="006F223F" w:rsidP="004503ED">
      <w:r w:rsidRPr="006F223F">
        <w:t>Depending on the speed of computer, unzipping might take a few minutes.</w:t>
      </w:r>
    </w:p>
    <w:p w14:paraId="45EDFA2C" w14:textId="35285D7F" w:rsidR="00554124" w:rsidRDefault="00554124">
      <w:pPr>
        <w:jc w:val="left"/>
        <w:rPr>
          <w:rFonts w:asciiTheme="majorHAnsi" w:eastAsiaTheme="majorEastAsia" w:hAnsiTheme="majorHAnsi" w:cstheme="majorBidi"/>
          <w:b/>
          <w:color w:val="2F5496" w:themeColor="accent1" w:themeShade="BF"/>
          <w:sz w:val="32"/>
          <w:szCs w:val="32"/>
        </w:rPr>
      </w:pPr>
    </w:p>
    <w:p w14:paraId="4C98A709" w14:textId="5D0FDB8B" w:rsidR="00554124" w:rsidRPr="006F223F" w:rsidRDefault="00554124" w:rsidP="00554124">
      <w:pPr>
        <w:pStyle w:val="Heading1"/>
      </w:pPr>
      <w:bookmarkStart w:id="2" w:name="_Toc147837154"/>
      <w:r>
        <w:t>Downloading FMS Data</w:t>
      </w:r>
      <w:bookmarkEnd w:id="2"/>
      <w:r w:rsidRPr="006F223F">
        <w:t xml:space="preserve"> </w:t>
      </w:r>
    </w:p>
    <w:p w14:paraId="070E9244" w14:textId="4BBBD0A8" w:rsidR="00483463" w:rsidRDefault="00483463" w:rsidP="00483463">
      <w:bookmarkStart w:id="3" w:name="_Toc147837155"/>
      <w:r>
        <w:t xml:space="preserve">Please consult the FMS manual if you encounter any </w:t>
      </w:r>
      <w:proofErr w:type="gramStart"/>
      <w:r>
        <w:t>problems</w:t>
      </w:r>
      <w:proofErr w:type="gramEnd"/>
    </w:p>
    <w:p w14:paraId="6E5B5E7D" w14:textId="56F40ECB" w:rsidR="00483463" w:rsidRDefault="00483463" w:rsidP="00483463">
      <w:pPr>
        <w:pStyle w:val="ListParagraph"/>
        <w:numPr>
          <w:ilvl w:val="0"/>
          <w:numId w:val="15"/>
        </w:numPr>
      </w:pPr>
      <w:r>
        <w:t xml:space="preserve">Select the </w:t>
      </w:r>
      <w:proofErr w:type="gramStart"/>
      <w:r>
        <w:t>country</w:t>
      </w:r>
      <w:proofErr w:type="gramEnd"/>
    </w:p>
    <w:p w14:paraId="502A6BD5" w14:textId="31D1030C" w:rsidR="00483463" w:rsidRDefault="00483463" w:rsidP="00483463">
      <w:pPr>
        <w:pStyle w:val="ListParagraph"/>
        <w:numPr>
          <w:ilvl w:val="0"/>
          <w:numId w:val="15"/>
        </w:numPr>
      </w:pPr>
      <w:r>
        <w:t xml:space="preserve">Download the data using the “export” </w:t>
      </w:r>
      <w:proofErr w:type="gramStart"/>
      <w:r>
        <w:t>function</w:t>
      </w:r>
      <w:proofErr w:type="gramEnd"/>
    </w:p>
    <w:p w14:paraId="458DFD00" w14:textId="35D9E36E" w:rsidR="00483463" w:rsidRPr="00EB09C9" w:rsidRDefault="00483463" w:rsidP="00483463">
      <w:r>
        <w:rPr>
          <w:noProof/>
        </w:rPr>
        <w:lastRenderedPageBreak/>
        <w:drawing>
          <wp:inline distT="0" distB="0" distL="0" distR="0" wp14:anchorId="02F6D592" wp14:editId="48807DBA">
            <wp:extent cx="5994078" cy="2616200"/>
            <wp:effectExtent l="0" t="0" r="635" b="0"/>
            <wp:docPr id="2032350298" name="Picture 2"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350298" name="Picture 2" descr="A screenshot of a login pag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012640" cy="2624302"/>
                    </a:xfrm>
                    <a:prstGeom prst="rect">
                      <a:avLst/>
                    </a:prstGeom>
                  </pic:spPr>
                </pic:pic>
              </a:graphicData>
            </a:graphic>
          </wp:inline>
        </w:drawing>
      </w:r>
    </w:p>
    <w:p w14:paraId="5A259524" w14:textId="41151DB4" w:rsidR="006F223F" w:rsidRDefault="00594C64" w:rsidP="00594C64">
      <w:pPr>
        <w:pStyle w:val="Heading1"/>
      </w:pPr>
      <w:r>
        <w:t>Implementation</w:t>
      </w:r>
      <w:bookmarkEnd w:id="3"/>
    </w:p>
    <w:p w14:paraId="6D90B0FD" w14:textId="59B847C9" w:rsidR="00EB09C9" w:rsidRPr="00EB09C9" w:rsidRDefault="00D360C2" w:rsidP="00EB09C9">
      <w:r>
        <w:t xml:space="preserve">Please note that </w:t>
      </w:r>
      <w:r w:rsidR="00EB09C9" w:rsidRPr="00EB09C9">
        <w:rPr>
          <w:b/>
          <w:bCs/>
        </w:rPr>
        <w:t>the logic of the implementation</w:t>
      </w:r>
      <w:r w:rsidR="00EB09C9">
        <w:t xml:space="preserve"> is the same</w:t>
      </w:r>
      <w:r w:rsidR="00EC3A2E">
        <w:t xml:space="preserve"> as in the Interim Dataset Analysis. Only the dataset used for the analysis has changed.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1"/>
      </w:tblGrid>
      <w:tr w:rsidR="00EC3A2E" w14:paraId="32AD07BB" w14:textId="77777777" w:rsidTr="00EC3A2E">
        <w:tc>
          <w:tcPr>
            <w:tcW w:w="4536" w:type="dxa"/>
          </w:tcPr>
          <w:p w14:paraId="3D88790E" w14:textId="77777777" w:rsidR="00EC3A2E" w:rsidRPr="0097350E" w:rsidRDefault="00EC3A2E" w:rsidP="00895CF4">
            <w:pPr>
              <w:rPr>
                <w:lang w:val="en-US"/>
              </w:rPr>
            </w:pPr>
            <w:r>
              <w:t xml:space="preserve">a) </w:t>
            </w:r>
            <w:r w:rsidRPr="006F223F">
              <w:t>Open the newly created folder “</w:t>
            </w:r>
            <w:r>
              <w:t>Tool</w:t>
            </w:r>
            <w:r w:rsidRPr="006F223F">
              <w:t>” and run “</w:t>
            </w:r>
            <w:r>
              <w:t>Tool</w:t>
            </w:r>
            <w:r w:rsidRPr="006F223F">
              <w:t>” file</w:t>
            </w:r>
            <w:r>
              <w:t xml:space="preserve"> with the ESS logo (EXE file)</w:t>
            </w:r>
            <w:r w:rsidRPr="006F223F">
              <w:t>:</w:t>
            </w:r>
            <w:r w:rsidRPr="006F223F">
              <w:rPr>
                <w:noProof/>
              </w:rPr>
              <w:t xml:space="preserve"> </w:t>
            </w:r>
          </w:p>
        </w:tc>
        <w:tc>
          <w:tcPr>
            <w:tcW w:w="4531" w:type="dxa"/>
          </w:tcPr>
          <w:p w14:paraId="3798D9B0" w14:textId="77777777" w:rsidR="00EC3A2E" w:rsidRDefault="00EC3A2E" w:rsidP="00895CF4">
            <w:pPr>
              <w:jc w:val="center"/>
            </w:pPr>
            <w:r>
              <w:rPr>
                <w:noProof/>
              </w:rPr>
              <mc:AlternateContent>
                <mc:Choice Requires="wpg">
                  <w:drawing>
                    <wp:anchor distT="0" distB="0" distL="114300" distR="114300" simplePos="0" relativeHeight="251684864" behindDoc="0" locked="0" layoutInCell="1" allowOverlap="1" wp14:anchorId="0F1A83B6" wp14:editId="073B9518">
                      <wp:simplePos x="0" y="0"/>
                      <wp:positionH relativeFrom="column">
                        <wp:posOffset>305960</wp:posOffset>
                      </wp:positionH>
                      <wp:positionV relativeFrom="paragraph">
                        <wp:posOffset>501015</wp:posOffset>
                      </wp:positionV>
                      <wp:extent cx="337820" cy="283406"/>
                      <wp:effectExtent l="0" t="0" r="30480" b="21590"/>
                      <wp:wrapNone/>
                      <wp:docPr id="1696049065" name="Group 1696049065"/>
                      <wp:cNvGraphicFramePr/>
                      <a:graphic xmlns:a="http://schemas.openxmlformats.org/drawingml/2006/main">
                        <a:graphicData uri="http://schemas.microsoft.com/office/word/2010/wordprocessingGroup">
                          <wpg:wgp>
                            <wpg:cNvGrpSpPr/>
                            <wpg:grpSpPr>
                              <a:xfrm>
                                <a:off x="0" y="0"/>
                                <a:ext cx="337820" cy="283406"/>
                                <a:chOff x="0" y="0"/>
                                <a:chExt cx="337820" cy="283406"/>
                              </a:xfrm>
                            </wpg:grpSpPr>
                            <wps:wsp>
                              <wps:cNvPr id="1877006088" name="Right Arrow 1877006088"/>
                              <wps:cNvSpPr/>
                              <wps:spPr>
                                <a:xfrm>
                                  <a:off x="0" y="19575"/>
                                  <a:ext cx="337820" cy="26383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5607573F" w14:textId="77777777" w:rsidR="00EC3A2E" w:rsidRPr="00E348FC" w:rsidRDefault="00EC3A2E" w:rsidP="00EC3A2E">
                                    <w:pPr>
                                      <w:jc w:val="center"/>
                                      <w:rPr>
                                        <w:lang w:val="en-US"/>
                                      </w:rPr>
                                    </w:pPr>
                                    <w:r>
                                      <w:rPr>
                                        <w:lang w:val="en-US"/>
                                      </w:rPr>
                                      <w:t>aa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087157" name="Text Box 231087157"/>
                              <wps:cNvSpPr txBox="1"/>
                              <wps:spPr>
                                <a:xfrm>
                                  <a:off x="13750" y="0"/>
                                  <a:ext cx="226060" cy="267970"/>
                                </a:xfrm>
                                <a:prstGeom prst="rect">
                                  <a:avLst/>
                                </a:prstGeom>
                                <a:noFill/>
                                <a:ln w="6350">
                                  <a:noFill/>
                                </a:ln>
                              </wps:spPr>
                              <wps:txbx>
                                <w:txbxContent>
                                  <w:p w14:paraId="72AAF456" w14:textId="77777777" w:rsidR="00EC3A2E" w:rsidRPr="0097350E" w:rsidRDefault="00EC3A2E" w:rsidP="00EC3A2E">
                                    <w:pPr>
                                      <w:rPr>
                                        <w:lang w:val="en-US"/>
                                      </w:rPr>
                                    </w:pPr>
                                    <w:r>
                                      <w:rPr>
                                        <w:lang w:val="en-U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1A83B6" id="Group 1696049065" o:spid="_x0000_s1026" style="position:absolute;left:0;text-align:left;margin-left:24.1pt;margin-top:39.45pt;width:26.6pt;height:22.3pt;z-index:251684864" coordsize="337820,28340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&#13;&#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877006088" o:spid="_x0000_s1027" type="#_x0000_t13" style="position:absolute;top:19575;width:337820;height:26383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" adj="13165" fillcolor="white [3201]" strokecolor="#4472c4 [3204]" strokeweight="1pt">
                        <v:textbox>
                          <w:txbxContent>
                            <w:p w14:paraId="5607573F" w14:textId="77777777" w:rsidR="00EC3A2E" w:rsidRPr="00E348FC" w:rsidRDefault="00EC3A2E" w:rsidP="00EC3A2E">
                              <w:pPr>
                                <w:jc w:val="center"/>
                                <w:rPr>
                                  <w:lang w:val="en-US"/>
                                </w:rPr>
                              </w:pPr>
                              <w:r>
                                <w:rPr>
                                  <w:lang w:val="en-US"/>
                                </w:rPr>
                                <w:t>aa</w:t>
                              </w:r>
                            </w:p>
                          </w:txbxContent>
                        </v:textbox>
                      </v:shape>
                      <v:shapetype id="_x0000_t202" coordsize="21600,21600" o:spt="202" path="m,l,21600r21600,l21600,xe">
                        <v:stroke joinstyle="miter"/>
                        <v:path gradientshapeok="t" o:connecttype="rect"/>
                      </v:shapetype>
                      <v:shape id="Text Box 231087157" o:spid="_x0000_s1028" type="#_x0000_t202" style="position:absolute;left:13750;width:226060;height:2679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" filled="f" stroked="f" strokeweight=".5pt">
                        <v:textbox>
                          <w:txbxContent>
                            <w:p w14:paraId="72AAF456" w14:textId="77777777" w:rsidR="00EC3A2E" w:rsidRPr="0097350E" w:rsidRDefault="00EC3A2E" w:rsidP="00EC3A2E">
                              <w:pPr>
                                <w:rPr>
                                  <w:lang w:val="en-US"/>
                                </w:rPr>
                              </w:pPr>
                              <w:r>
                                <w:rPr>
                                  <w:lang w:val="en-US"/>
                                </w:rPr>
                                <w:t>a</w:t>
                              </w:r>
                            </w:p>
                          </w:txbxContent>
                        </v:textbox>
                      </v:shape>
                    </v:group>
                  </w:pict>
                </mc:Fallback>
              </mc:AlternateContent>
            </w:r>
            <w:r>
              <w:rPr>
                <w:noProof/>
              </w:rPr>
              <w:drawing>
                <wp:inline distT="0" distB="0" distL="0" distR="0" wp14:anchorId="13D36122" wp14:editId="2F421DA9">
                  <wp:extent cx="1396714" cy="978453"/>
                  <wp:effectExtent l="12700" t="12700" r="13335" b="1270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pic:nvPicPr>
                        <pic:blipFill rotWithShape="1">
                          <a:blip r:embed="rId8">
                            <a:extLst>
                              <a:ext uri="{28A0092B-C50C-407E-A947-70E740481C1C}">
                                <a14:useLocalDpi xmlns:a14="http://schemas.microsoft.com/office/drawing/2010/main" val="0"/>
                              </a:ext>
                            </a:extLst>
                          </a:blip>
                          <a:srcRect r="37062"/>
                          <a:stretch/>
                        </pic:blipFill>
                        <pic:spPr bwMode="auto">
                          <a:xfrm>
                            <a:off x="0" y="0"/>
                            <a:ext cx="1436476" cy="1006308"/>
                          </a:xfrm>
                          <a:prstGeom prst="rect">
                            <a:avLst/>
                          </a:prstGeom>
                          <a:ln w="9525" cap="flat" cmpd="sng" algn="ctr">
                            <a:solidFill>
                              <a:sysClr val="windowText" lastClr="000000"/>
                            </a:solidFill>
                            <a:prstDash val="dash"/>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DE41957" w14:textId="77777777" w:rsidR="00EC3A2E" w:rsidRDefault="00EC3A2E" w:rsidP="00895CF4">
            <w:pPr>
              <w:jc w:val="center"/>
            </w:pPr>
          </w:p>
        </w:tc>
      </w:tr>
      <w:tr w:rsidR="00EC3A2E" w14:paraId="59864539" w14:textId="77777777" w:rsidTr="00EC3A2E">
        <w:tc>
          <w:tcPr>
            <w:tcW w:w="4536" w:type="dxa"/>
          </w:tcPr>
          <w:p w14:paraId="330E64C8" w14:textId="77777777" w:rsidR="00EC3A2E" w:rsidRPr="006F223F" w:rsidRDefault="00EC3A2E" w:rsidP="00895CF4">
            <w:r>
              <w:t>b) The application</w:t>
            </w:r>
            <w:r w:rsidRPr="006F223F">
              <w:t xml:space="preserve"> opens</w:t>
            </w:r>
            <w:r>
              <w:t>. The interface of the tool is shown on the right.</w:t>
            </w:r>
          </w:p>
          <w:p w14:paraId="4A3D09F3" w14:textId="77777777" w:rsidR="00EC3A2E" w:rsidRDefault="00EC3A2E" w:rsidP="00895CF4"/>
          <w:p w14:paraId="22B37915" w14:textId="77777777" w:rsidR="00EC3A2E" w:rsidRPr="006F223F" w:rsidRDefault="00EC3A2E" w:rsidP="00895CF4">
            <w:r>
              <w:t xml:space="preserve">c) </w:t>
            </w:r>
            <w:r w:rsidRPr="006F223F">
              <w:t>Please provide</w:t>
            </w:r>
            <w:r>
              <w:t xml:space="preserve"> the</w:t>
            </w:r>
            <w:r w:rsidRPr="006F223F">
              <w:t xml:space="preserve"> </w:t>
            </w:r>
            <w:r w:rsidRPr="006F223F">
              <w:rPr>
                <w:i/>
              </w:rPr>
              <w:t>Main data</w:t>
            </w:r>
            <w:r>
              <w:rPr>
                <w:i/>
              </w:rPr>
              <w:t>set</w:t>
            </w:r>
            <w:r w:rsidRPr="006F223F">
              <w:t xml:space="preserve"> and </w:t>
            </w:r>
            <w:r>
              <w:t xml:space="preserve">the </w:t>
            </w:r>
            <w:r w:rsidRPr="006F223F">
              <w:rPr>
                <w:i/>
              </w:rPr>
              <w:t>Interviewer data</w:t>
            </w:r>
            <w:r>
              <w:rPr>
                <w:i/>
              </w:rPr>
              <w:t>set</w:t>
            </w:r>
            <w:r w:rsidRPr="006F223F">
              <w:rPr>
                <w:i/>
              </w:rPr>
              <w:t xml:space="preserve"> </w:t>
            </w:r>
            <w:r w:rsidRPr="006F223F">
              <w:t>files</w:t>
            </w:r>
            <w:r>
              <w:t>, which should comply with the requirements previously mentioned</w:t>
            </w:r>
            <w:r w:rsidRPr="006F223F">
              <w:t>.</w:t>
            </w:r>
            <w:r>
              <w:t xml:space="preserve"> Both datasets need to be on the same file format (SAV, DTA, SAS, or CSV files)</w:t>
            </w:r>
            <w:r w:rsidRPr="006F223F">
              <w:t xml:space="preserve"> </w:t>
            </w:r>
          </w:p>
          <w:p w14:paraId="5A38F13F" w14:textId="77777777" w:rsidR="00EC3A2E" w:rsidRDefault="00EC3A2E" w:rsidP="00895CF4"/>
          <w:p w14:paraId="558BD6D3" w14:textId="77777777" w:rsidR="00EC3A2E" w:rsidRDefault="00EC3A2E" w:rsidP="00895CF4">
            <w:r>
              <w:t xml:space="preserve">d) </w:t>
            </w:r>
            <w:r w:rsidRPr="006F223F">
              <w:t xml:space="preserve">Please choose output folder where the report PDF </w:t>
            </w:r>
            <w:r>
              <w:t xml:space="preserve">will </w:t>
            </w:r>
            <w:r w:rsidRPr="006F223F">
              <w:t>be saved</w:t>
            </w:r>
            <w:r>
              <w:t>.</w:t>
            </w:r>
          </w:p>
          <w:p w14:paraId="70BD4DCB" w14:textId="77777777" w:rsidR="00EC3A2E" w:rsidRDefault="00EC3A2E" w:rsidP="00895CF4"/>
          <w:p w14:paraId="295E493A" w14:textId="0E508385" w:rsidR="00EC3A2E" w:rsidRPr="006F223F" w:rsidRDefault="00EC3A2E" w:rsidP="00895CF4">
            <w:r>
              <w:t>e) e) Select the correct script for analysing the selected datasets. For FMS Upload, select “</w:t>
            </w:r>
            <w:r w:rsidRPr="00C15B71">
              <w:t xml:space="preserve">Analysis FMS </w:t>
            </w:r>
            <w:r>
              <w:t>Upload</w:t>
            </w:r>
            <w:r w:rsidRPr="00C15B71">
              <w:t xml:space="preserve"> R11</w:t>
            </w:r>
            <w:r>
              <w:t>”. For the FMS App, select “</w:t>
            </w:r>
            <w:r w:rsidRPr="00C15B71">
              <w:t>Analysis FMS App R11</w:t>
            </w:r>
            <w:r>
              <w:t>”.</w:t>
            </w:r>
          </w:p>
          <w:p w14:paraId="212BFFE0" w14:textId="77777777" w:rsidR="00EC3A2E" w:rsidRDefault="00EC3A2E" w:rsidP="00895CF4"/>
          <w:p w14:paraId="30040AFE" w14:textId="77777777" w:rsidR="00EC3A2E" w:rsidRPr="0088640B" w:rsidRDefault="00EC3A2E" w:rsidP="00895CF4">
            <w:pPr>
              <w:rPr>
                <w:lang w:val="en-US"/>
              </w:rPr>
            </w:pPr>
            <w:r>
              <w:rPr>
                <w:lang w:val="en-US"/>
              </w:rPr>
              <w:t>f</w:t>
            </w:r>
            <w:r w:rsidRPr="0088640B">
              <w:rPr>
                <w:lang w:val="en-US"/>
              </w:rPr>
              <w:t xml:space="preserve">) Click “Generate”. The tool will indicate that </w:t>
            </w:r>
            <w:r>
              <w:rPr>
                <w:lang w:val="en-US"/>
              </w:rPr>
              <w:t>is generating the report below.</w:t>
            </w:r>
          </w:p>
          <w:p w14:paraId="26268B37" w14:textId="77777777" w:rsidR="00EC3A2E" w:rsidRPr="009747C6" w:rsidRDefault="00EC3A2E" w:rsidP="00895CF4">
            <w:pPr>
              <w:rPr>
                <w:i/>
              </w:rPr>
            </w:pPr>
            <w:r w:rsidRPr="009747C6">
              <w:rPr>
                <w:i/>
              </w:rPr>
              <w:t xml:space="preserve">Depending on your computer, report generation might take </w:t>
            </w:r>
            <w:r>
              <w:rPr>
                <w:i/>
              </w:rPr>
              <w:t>anywhere from 5 to 30</w:t>
            </w:r>
            <w:r w:rsidRPr="009747C6">
              <w:rPr>
                <w:i/>
              </w:rPr>
              <w:t xml:space="preserve"> minutes.</w:t>
            </w:r>
            <w:r>
              <w:rPr>
                <w:i/>
              </w:rPr>
              <w:t xml:space="preserve"> In some cases, it might take up to an hour.</w:t>
            </w:r>
          </w:p>
          <w:p w14:paraId="2FB787C3" w14:textId="77777777" w:rsidR="00EC3A2E" w:rsidRDefault="00EC3A2E" w:rsidP="00895CF4"/>
          <w:p w14:paraId="2EE001F5" w14:textId="77777777" w:rsidR="00EC3A2E" w:rsidRDefault="00EC3A2E" w:rsidP="00895CF4">
            <w:r>
              <w:lastRenderedPageBreak/>
              <w:t xml:space="preserve">g) Retrieve the PDF Report from the designated folder. Please take the time to review the report and discuss any issues with the survey agency and the CST.  Share the report with your Country Contact. </w:t>
            </w:r>
          </w:p>
          <w:p w14:paraId="62B7DDBB" w14:textId="77777777" w:rsidR="00EC3A2E" w:rsidRDefault="00EC3A2E" w:rsidP="00895CF4"/>
          <w:p w14:paraId="42C244F2" w14:textId="77777777" w:rsidR="00EC3A2E" w:rsidRPr="00DD258D" w:rsidRDefault="00EC3A2E" w:rsidP="00895CF4">
            <w:pPr>
              <w:rPr>
                <w:lang w:val="en-US"/>
              </w:rPr>
            </w:pPr>
            <w:r>
              <w:t xml:space="preserve">h) Note that an annex folder will also be copied. It contains more detailed results for each indicator as CSV files to help investigate the issues. You can also find the csv files in the folder </w:t>
            </w:r>
            <w:proofErr w:type="spellStart"/>
            <w:r>
              <w:t>Tool_files</w:t>
            </w:r>
            <w:proofErr w:type="spellEnd"/>
            <w:r>
              <w:t xml:space="preserve">\Annex within the tool. </w:t>
            </w:r>
          </w:p>
        </w:tc>
        <w:tc>
          <w:tcPr>
            <w:tcW w:w="4531" w:type="dxa"/>
          </w:tcPr>
          <w:p w14:paraId="31DBD4FA" w14:textId="77777777" w:rsidR="00EC3A2E" w:rsidRDefault="00EC3A2E" w:rsidP="00895CF4">
            <w:r>
              <w:rPr>
                <w:noProof/>
              </w:rPr>
              <w:lastRenderedPageBreak/>
              <mc:AlternateContent>
                <mc:Choice Requires="wpg">
                  <w:drawing>
                    <wp:anchor distT="0" distB="0" distL="114300" distR="114300" simplePos="0" relativeHeight="251687936" behindDoc="0" locked="0" layoutInCell="1" allowOverlap="1" wp14:anchorId="16789ABD" wp14:editId="2BD4FCEF">
                      <wp:simplePos x="0" y="0"/>
                      <wp:positionH relativeFrom="column">
                        <wp:posOffset>2653665</wp:posOffset>
                      </wp:positionH>
                      <wp:positionV relativeFrom="paragraph">
                        <wp:posOffset>2750820</wp:posOffset>
                      </wp:positionV>
                      <wp:extent cx="309880" cy="277495"/>
                      <wp:effectExtent l="12700" t="12700" r="7620" b="27305"/>
                      <wp:wrapNone/>
                      <wp:docPr id="30" name="Group 30"/>
                      <wp:cNvGraphicFramePr/>
                      <a:graphic xmlns:a="http://schemas.openxmlformats.org/drawingml/2006/main">
                        <a:graphicData uri="http://schemas.microsoft.com/office/word/2010/wordprocessingGroup">
                          <wpg:wgp>
                            <wpg:cNvGrpSpPr/>
                            <wpg:grpSpPr>
                              <a:xfrm>
                                <a:off x="0" y="0"/>
                                <a:ext cx="309880" cy="277495"/>
                                <a:chOff x="0" y="12700"/>
                                <a:chExt cx="309880" cy="277581"/>
                              </a:xfrm>
                            </wpg:grpSpPr>
                            <wps:wsp>
                              <wps:cNvPr id="31" name="Right Arrow 31"/>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236C6907" w14:textId="77777777" w:rsidR="00EC3A2E" w:rsidRPr="00E348FC" w:rsidRDefault="00EC3A2E" w:rsidP="00EC3A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Text Box 32"/>
                              <wps:cNvSpPr txBox="1"/>
                              <wps:spPr>
                                <a:xfrm>
                                  <a:off x="39652" y="22143"/>
                                  <a:ext cx="226609" cy="268132"/>
                                </a:xfrm>
                                <a:prstGeom prst="rect">
                                  <a:avLst/>
                                </a:prstGeom>
                                <a:noFill/>
                                <a:ln w="6350">
                                  <a:noFill/>
                                </a:ln>
                              </wps:spPr>
                              <wps:txbx>
                                <w:txbxContent>
                                  <w:p w14:paraId="1105E6AC" w14:textId="77777777" w:rsidR="00EC3A2E" w:rsidRPr="0097350E" w:rsidRDefault="00EC3A2E" w:rsidP="00EC3A2E">
                                    <w:pPr>
                                      <w:rPr>
                                        <w:lang w:val="en-US"/>
                                      </w:rPr>
                                    </w:pPr>
                                    <w:r>
                                      <w:rPr>
                                        <w:lang w:val="en-US"/>
                                      </w:rPr>
                                      <w:t>f</w:t>
                                    </w:r>
                                  </w:p>
                                  <w:p w14:paraId="2A6EFFA5" w14:textId="77777777" w:rsidR="00EC3A2E" w:rsidRPr="0097350E" w:rsidRDefault="00EC3A2E" w:rsidP="00EC3A2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789ABD" id="Group 30" o:spid="_x0000_s1029" style="position:absolute;left:0;text-align:left;margin-left:208.95pt;margin-top:216.6pt;width:24.4pt;height:21.85pt;z-index:251687936;mso-height-relative:margin" coordorigin=",12700" coordsize="309880,2775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">
                      <v:shape id="Right Arrow 31" o:spid="_x0000_s1030" type="#_x0000_t13" style="position:absolute;top:12700;width:309880;height:277581;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" adj="11926" fillcolor="white [3201]" strokecolor="#4472c4 [3204]" strokeweight="1pt">
                        <v:textbox>
                          <w:txbxContent>
                            <w:p w14:paraId="236C6907" w14:textId="77777777" w:rsidR="00EC3A2E" w:rsidRPr="00E348FC" w:rsidRDefault="00EC3A2E" w:rsidP="00EC3A2E">
                              <w:pPr>
                                <w:jc w:val="center"/>
                                <w:rPr>
                                  <w:lang w:val="en-US"/>
                                </w:rPr>
                              </w:pPr>
                            </w:p>
                          </w:txbxContent>
                        </v:textbox>
                      </v:shape>
                      <v:shape id="Text Box 32" o:spid="_x0000_s1031" type="#_x0000_t202" style="position:absolute;left:39652;top:22143;width:226609;height:268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" filled="f" stroked="f" strokeweight=".5pt">
                        <v:textbox>
                          <w:txbxContent>
                            <w:p w14:paraId="1105E6AC" w14:textId="77777777" w:rsidR="00EC3A2E" w:rsidRPr="0097350E" w:rsidRDefault="00EC3A2E" w:rsidP="00EC3A2E">
                              <w:pPr>
                                <w:rPr>
                                  <w:lang w:val="en-US"/>
                                </w:rPr>
                              </w:pPr>
                              <w:r>
                                <w:rPr>
                                  <w:lang w:val="en-US"/>
                                </w:rPr>
                                <w:t>f</w:t>
                              </w:r>
                            </w:p>
                            <w:p w14:paraId="2A6EFFA5" w14:textId="77777777" w:rsidR="00EC3A2E" w:rsidRPr="0097350E" w:rsidRDefault="00EC3A2E" w:rsidP="00EC3A2E">
                              <w:pPr>
                                <w:rPr>
                                  <w:lang w:val="en-US"/>
                                </w:rPr>
                              </w:pPr>
                            </w:p>
                          </w:txbxContent>
                        </v:textbox>
                      </v:shape>
                    </v:group>
                  </w:pict>
                </mc:Fallback>
              </mc:AlternateContent>
            </w:r>
            <w:r>
              <w:rPr>
                <w:noProof/>
              </w:rPr>
              <mc:AlternateContent>
                <mc:Choice Requires="wpg">
                  <w:drawing>
                    <wp:anchor distT="0" distB="0" distL="114300" distR="114300" simplePos="0" relativeHeight="251686912" behindDoc="0" locked="0" layoutInCell="1" allowOverlap="1" wp14:anchorId="24F8201D" wp14:editId="5DF4B05B">
                      <wp:simplePos x="0" y="0"/>
                      <wp:positionH relativeFrom="column">
                        <wp:posOffset>2643505</wp:posOffset>
                      </wp:positionH>
                      <wp:positionV relativeFrom="paragraph">
                        <wp:posOffset>1611630</wp:posOffset>
                      </wp:positionV>
                      <wp:extent cx="309880" cy="283210"/>
                      <wp:effectExtent l="12700" t="12700" r="7620" b="21590"/>
                      <wp:wrapNone/>
                      <wp:docPr id="1655497021" name="Group 1655497021"/>
                      <wp:cNvGraphicFramePr/>
                      <a:graphic xmlns:a="http://schemas.openxmlformats.org/drawingml/2006/main">
                        <a:graphicData uri="http://schemas.microsoft.com/office/word/2010/wordprocessingGroup">
                          <wpg:wgp>
                            <wpg:cNvGrpSpPr/>
                            <wpg:grpSpPr>
                              <a:xfrm>
                                <a:off x="0" y="0"/>
                                <a:ext cx="309880" cy="283210"/>
                                <a:chOff x="0" y="6796"/>
                                <a:chExt cx="309880" cy="283485"/>
                              </a:xfrm>
                            </wpg:grpSpPr>
                            <wps:wsp>
                              <wps:cNvPr id="333274169" name="Right Arrow 333274169"/>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7F522864" w14:textId="77777777" w:rsidR="00EC3A2E" w:rsidRPr="00E348FC" w:rsidRDefault="00EC3A2E" w:rsidP="00EC3A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6481235" name="Text Box 1196481235"/>
                              <wps:cNvSpPr txBox="1"/>
                              <wps:spPr>
                                <a:xfrm>
                                  <a:off x="49177" y="6796"/>
                                  <a:ext cx="226609" cy="268132"/>
                                </a:xfrm>
                                <a:prstGeom prst="rect">
                                  <a:avLst/>
                                </a:prstGeom>
                                <a:noFill/>
                                <a:ln w="6350">
                                  <a:noFill/>
                                </a:ln>
                              </wps:spPr>
                              <wps:txbx>
                                <w:txbxContent>
                                  <w:p w14:paraId="123BCCE7" w14:textId="77777777" w:rsidR="00EC3A2E" w:rsidRPr="0097350E" w:rsidRDefault="00EC3A2E" w:rsidP="00EC3A2E">
                                    <w:pPr>
                                      <w:rPr>
                                        <w:lang w:val="en-US"/>
                                      </w:rPr>
                                    </w:pPr>
                                    <w:r>
                                      <w:rPr>
                                        <w:lang w:val="en-US"/>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4F8201D" id="Group 1655497021" o:spid="_x0000_s1032" style="position:absolute;left:0;text-align:left;margin-left:208.15pt;margin-top:126.9pt;width:24.4pt;height:22.3pt;z-index:251686912;mso-height-relative:margin" coordorigin=",6796" coordsize="309880,28348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">
                      <v:shape id="Right Arrow 333274169" o:spid="_x0000_s1033" type="#_x0000_t13" style="position:absolute;top:12700;width:309880;height:277581;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" adj="11926" fillcolor="white [3201]" strokecolor="#4472c4 [3204]" strokeweight="1pt">
                        <v:textbox>
                          <w:txbxContent>
                            <w:p w14:paraId="7F522864" w14:textId="77777777" w:rsidR="00EC3A2E" w:rsidRPr="00E348FC" w:rsidRDefault="00EC3A2E" w:rsidP="00EC3A2E">
                              <w:pPr>
                                <w:jc w:val="center"/>
                                <w:rPr>
                                  <w:lang w:val="en-US"/>
                                </w:rPr>
                              </w:pPr>
                            </w:p>
                          </w:txbxContent>
                        </v:textbox>
                      </v:shape>
                      <v:shape id="Text Box 1196481235" o:spid="_x0000_s1034" type="#_x0000_t202" style="position:absolute;left:49177;top:6796;width:226609;height:268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" filled="f" stroked="f" strokeweight=".5pt">
                        <v:textbox>
                          <w:txbxContent>
                            <w:p w14:paraId="123BCCE7" w14:textId="77777777" w:rsidR="00EC3A2E" w:rsidRPr="0097350E" w:rsidRDefault="00EC3A2E" w:rsidP="00EC3A2E">
                              <w:pPr>
                                <w:rPr>
                                  <w:lang w:val="en-US"/>
                                </w:rPr>
                              </w:pPr>
                              <w:r>
                                <w:rPr>
                                  <w:lang w:val="en-US"/>
                                </w:rPr>
                                <w:t>d</w:t>
                              </w:r>
                            </w:p>
                          </w:txbxContent>
                        </v:textbox>
                      </v:shape>
                    </v:group>
                  </w:pict>
                </mc:Fallback>
              </mc:AlternateContent>
            </w:r>
            <w:r>
              <w:rPr>
                <w:noProof/>
              </w:rPr>
              <mc:AlternateContent>
                <mc:Choice Requires="wpg">
                  <w:drawing>
                    <wp:anchor distT="0" distB="0" distL="114300" distR="114300" simplePos="0" relativeHeight="251685888" behindDoc="0" locked="0" layoutInCell="1" allowOverlap="1" wp14:anchorId="0F1E7944" wp14:editId="1F1ECFE4">
                      <wp:simplePos x="0" y="0"/>
                      <wp:positionH relativeFrom="column">
                        <wp:posOffset>2643567</wp:posOffset>
                      </wp:positionH>
                      <wp:positionV relativeFrom="paragraph">
                        <wp:posOffset>402213</wp:posOffset>
                      </wp:positionV>
                      <wp:extent cx="309880" cy="290281"/>
                      <wp:effectExtent l="12700" t="0" r="7620" b="27305"/>
                      <wp:wrapNone/>
                      <wp:docPr id="1064357961" name="Group 1064357961"/>
                      <wp:cNvGraphicFramePr/>
                      <a:graphic xmlns:a="http://schemas.openxmlformats.org/drawingml/2006/main">
                        <a:graphicData uri="http://schemas.microsoft.com/office/word/2010/wordprocessingGroup">
                          <wpg:wgp>
                            <wpg:cNvGrpSpPr/>
                            <wpg:grpSpPr>
                              <a:xfrm>
                                <a:off x="0" y="0"/>
                                <a:ext cx="309880" cy="290281"/>
                                <a:chOff x="0" y="0"/>
                                <a:chExt cx="309880" cy="290281"/>
                              </a:xfrm>
                            </wpg:grpSpPr>
                            <wps:wsp>
                              <wps:cNvPr id="1140509182" name="Right Arrow 1140509182"/>
                              <wps:cNvSpPr/>
                              <wps:spPr>
                                <a:xfrm rot="10800000">
                                  <a:off x="0" y="12700"/>
                                  <a:ext cx="309880" cy="277581"/>
                                </a:xfrm>
                                <a:prstGeom prst="rightArrow">
                                  <a:avLst/>
                                </a:prstGeom>
                              </wps:spPr>
                              <wps:style>
                                <a:lnRef idx="2">
                                  <a:schemeClr val="accent1"/>
                                </a:lnRef>
                                <a:fillRef idx="1">
                                  <a:schemeClr val="lt1"/>
                                </a:fillRef>
                                <a:effectRef idx="0">
                                  <a:schemeClr val="accent1"/>
                                </a:effectRef>
                                <a:fontRef idx="minor">
                                  <a:schemeClr val="dk1"/>
                                </a:fontRef>
                              </wps:style>
                              <wps:txbx>
                                <w:txbxContent>
                                  <w:p w14:paraId="2ADBF922" w14:textId="77777777" w:rsidR="00EC3A2E" w:rsidRPr="00E348FC" w:rsidRDefault="00EC3A2E" w:rsidP="00EC3A2E">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4746642" name="Text Box 644746642"/>
                              <wps:cNvSpPr txBox="1"/>
                              <wps:spPr>
                                <a:xfrm>
                                  <a:off x="49177" y="0"/>
                                  <a:ext cx="226609" cy="268132"/>
                                </a:xfrm>
                                <a:prstGeom prst="rect">
                                  <a:avLst/>
                                </a:prstGeom>
                                <a:noFill/>
                                <a:ln w="6350">
                                  <a:noFill/>
                                </a:ln>
                              </wps:spPr>
                              <wps:txbx>
                                <w:txbxContent>
                                  <w:p w14:paraId="6DB4C41E" w14:textId="77777777" w:rsidR="00EC3A2E" w:rsidRPr="0097350E" w:rsidRDefault="00EC3A2E" w:rsidP="00EC3A2E">
                                    <w:pPr>
                                      <w:rPr>
                                        <w:lang w:val="en-US"/>
                                      </w:rPr>
                                    </w:pPr>
                                    <w:r>
                                      <w:rPr>
                                        <w:lang w:val="en-US"/>
                                      </w:rPr>
                                      <w:t>c</w:t>
                                    </w:r>
                                  </w:p>
                                  <w:p w14:paraId="4AD4B293" w14:textId="77777777" w:rsidR="00EC3A2E" w:rsidRPr="0097350E" w:rsidRDefault="00EC3A2E" w:rsidP="00EC3A2E">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F1E7944" id="Group 1064357961" o:spid="_x0000_s1035" style="position:absolute;left:0;text-align:left;margin-left:208.15pt;margin-top:31.65pt;width:24.4pt;height:22.85pt;z-index:251685888" coordsize="309880,29028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">
                      <v:shape id="Right Arrow 1140509182" o:spid="_x0000_s1036" type="#_x0000_t13" style="position:absolute;top:12700;width:309880;height:277581;rotation: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" adj="11926" fillcolor="white [3201]" strokecolor="#4472c4 [3204]" strokeweight="1pt">
                        <v:textbox>
                          <w:txbxContent>
                            <w:p w14:paraId="2ADBF922" w14:textId="77777777" w:rsidR="00EC3A2E" w:rsidRPr="00E348FC" w:rsidRDefault="00EC3A2E" w:rsidP="00EC3A2E">
                              <w:pPr>
                                <w:jc w:val="center"/>
                                <w:rPr>
                                  <w:lang w:val="en-US"/>
                                </w:rPr>
                              </w:pPr>
                            </w:p>
                          </w:txbxContent>
                        </v:textbox>
                      </v:shape>
                      <v:shape id="Text Box 644746642" o:spid="_x0000_s1037" type="#_x0000_t202" style="position:absolute;left:49177;width:226609;height:2681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" filled="f" stroked="f" strokeweight=".5pt">
                        <v:textbox>
                          <w:txbxContent>
                            <w:p w14:paraId="6DB4C41E" w14:textId="77777777" w:rsidR="00EC3A2E" w:rsidRPr="0097350E" w:rsidRDefault="00EC3A2E" w:rsidP="00EC3A2E">
                              <w:pPr>
                                <w:rPr>
                                  <w:lang w:val="en-US"/>
                                </w:rPr>
                              </w:pPr>
                              <w:r>
                                <w:rPr>
                                  <w:lang w:val="en-US"/>
                                </w:rPr>
                                <w:t>c</w:t>
                              </w:r>
                            </w:p>
                            <w:p w14:paraId="4AD4B293" w14:textId="77777777" w:rsidR="00EC3A2E" w:rsidRPr="0097350E" w:rsidRDefault="00EC3A2E" w:rsidP="00EC3A2E">
                              <w:pPr>
                                <w:rPr>
                                  <w:lang w:val="en-US"/>
                                </w:rPr>
                              </w:pPr>
                            </w:p>
                          </w:txbxContent>
                        </v:textbox>
                      </v:shape>
                    </v:group>
                  </w:pict>
                </mc:Fallback>
              </mc:AlternateContent>
            </w:r>
            <w:r>
              <w:rPr>
                <w:noProof/>
              </w:rPr>
              <w:drawing>
                <wp:inline distT="0" distB="0" distL="0" distR="0" wp14:anchorId="7C1A1B6A" wp14:editId="109ABD8D">
                  <wp:extent cx="2606135" cy="3610681"/>
                  <wp:effectExtent l="12700" t="12700" r="10160" b="8890"/>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1612" cy="3687542"/>
                          </a:xfrm>
                          <a:prstGeom prst="rect">
                            <a:avLst/>
                          </a:prstGeom>
                          <a:ln>
                            <a:solidFill>
                              <a:schemeClr val="tx1"/>
                            </a:solidFill>
                          </a:ln>
                        </pic:spPr>
                      </pic:pic>
                    </a:graphicData>
                  </a:graphic>
                </wp:inline>
              </w:drawing>
            </w:r>
          </w:p>
        </w:tc>
      </w:tr>
      <w:tr w:rsidR="009747C6" w14:paraId="670E673B" w14:textId="77777777" w:rsidTr="00F93EDB">
        <w:trPr>
          <w:trHeight w:val="100"/>
        </w:trPr>
        <w:tc>
          <w:tcPr>
            <w:tcW w:w="4536" w:type="dxa"/>
          </w:tcPr>
          <w:p w14:paraId="59679672" w14:textId="557EA990" w:rsidR="009747C6" w:rsidRPr="00554124" w:rsidRDefault="009747C6" w:rsidP="009747C6"/>
        </w:tc>
        <w:tc>
          <w:tcPr>
            <w:tcW w:w="4531" w:type="dxa"/>
          </w:tcPr>
          <w:p w14:paraId="01D41312" w14:textId="2A239871" w:rsidR="00F37B22" w:rsidRDefault="00F37B22" w:rsidP="0088640B">
            <w:pPr>
              <w:jc w:val="center"/>
            </w:pPr>
          </w:p>
          <w:p w14:paraId="3FEC4B38" w14:textId="28F77D6C" w:rsidR="00F37B22" w:rsidRDefault="00F37B22" w:rsidP="009747C6">
            <w:pPr>
              <w:jc w:val="center"/>
            </w:pPr>
          </w:p>
        </w:tc>
      </w:tr>
    </w:tbl>
    <w:p w14:paraId="1836C231" w14:textId="77777777" w:rsidR="00E571D6" w:rsidRPr="009747C6" w:rsidRDefault="00E571D6" w:rsidP="009747C6"/>
    <w:p w14:paraId="3CB0B605" w14:textId="773BD3AC" w:rsidR="006F223F" w:rsidRDefault="006F223F" w:rsidP="00F93EDB">
      <w:pPr>
        <w:pStyle w:val="Heading1"/>
      </w:pPr>
      <w:bookmarkStart w:id="4" w:name="_Toc147837156"/>
      <w:r>
        <w:t>Troubleshooting</w:t>
      </w:r>
      <w:r w:rsidR="00974C38">
        <w:t xml:space="preserve"> &amp; FAQ</w:t>
      </w:r>
      <w:bookmarkEnd w:id="4"/>
    </w:p>
    <w:p w14:paraId="6243B601" w14:textId="25A640B5" w:rsidR="006F223F" w:rsidRPr="00F36962" w:rsidRDefault="006F223F" w:rsidP="00F36962">
      <w:pPr>
        <w:rPr>
          <w:b/>
        </w:rPr>
      </w:pPr>
      <w:r w:rsidRPr="00F36962">
        <w:rPr>
          <w:b/>
        </w:rPr>
        <w:t>Windows Smart Screen when first running the tool</w:t>
      </w:r>
    </w:p>
    <w:p w14:paraId="5AAA3C8C" w14:textId="77777777" w:rsidR="006F223F" w:rsidRPr="006F223F" w:rsidRDefault="006F223F" w:rsidP="00E571D6">
      <w:pPr>
        <w:jc w:val="left"/>
      </w:pPr>
      <w:r w:rsidRPr="006F223F">
        <w:t>First time you run it, Windows Smart Screen protection might pop up:</w:t>
      </w:r>
      <w:r w:rsidRPr="006F223F">
        <w:rPr>
          <w:b/>
        </w:rPr>
        <w:br/>
      </w:r>
      <w:r w:rsidRPr="006F223F">
        <w:rPr>
          <w:noProof/>
          <w:lang w:val="en-US"/>
        </w:rPr>
        <w:drawing>
          <wp:inline distT="0" distB="0" distL="0" distR="0" wp14:anchorId="326162DD" wp14:editId="5D1A7AE5">
            <wp:extent cx="3617595" cy="2377440"/>
            <wp:effectExtent l="0" t="0" r="6350" b="0"/>
            <wp:docPr id="6" name="Picture 6" descr="What is SmartScreen and why is it running on my PC? | Rea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What is SmartScreen and why is it running on my PC? | Read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7595" cy="2377440"/>
                    </a:xfrm>
                    <a:prstGeom prst="rect">
                      <a:avLst/>
                    </a:prstGeom>
                    <a:noFill/>
                    <a:ln>
                      <a:noFill/>
                    </a:ln>
                  </pic:spPr>
                </pic:pic>
              </a:graphicData>
            </a:graphic>
          </wp:inline>
        </w:drawing>
      </w:r>
      <w:r w:rsidRPr="006F223F">
        <w:rPr>
          <w:b/>
        </w:rPr>
        <w:br/>
      </w:r>
      <w:r w:rsidRPr="006F223F">
        <w:rPr>
          <w:b/>
        </w:rPr>
        <w:br/>
      </w:r>
      <w:r w:rsidRPr="006F223F">
        <w:t>Should this happen, please click “More Info</w:t>
      </w:r>
      <w:proofErr w:type="gramStart"/>
      <w:r w:rsidRPr="006F223F">
        <w:t>”</w:t>
      </w:r>
      <w:proofErr w:type="gramEnd"/>
      <w:r w:rsidRPr="006F223F">
        <w:t xml:space="preserve"> and press the button “Run Anyway”:</w:t>
      </w:r>
    </w:p>
    <w:p w14:paraId="4FE1AE2F" w14:textId="77777777" w:rsidR="006F223F" w:rsidRPr="006F223F" w:rsidRDefault="006F223F" w:rsidP="006F223F">
      <w:r w:rsidRPr="006F223F">
        <w:rPr>
          <w:noProof/>
          <w:lang w:val="en-US"/>
        </w:rPr>
        <w:drawing>
          <wp:inline distT="0" distB="0" distL="0" distR="0" wp14:anchorId="5BE98F63" wp14:editId="2A2EADE5">
            <wp:extent cx="2719346" cy="2552369"/>
            <wp:effectExtent l="0" t="0" r="5080" b="635"/>
            <wp:docPr id="2" name="Picture 2" descr="How To Whitelist Apps In The SmartScreen O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ow To Whitelist Apps In The SmartScreen On Windows 10"/>
                    <pic:cNvPicPr>
                      <a:picLocks noChangeAspect="1" noChangeArrowheads="1"/>
                    </pic:cNvPicPr>
                  </pic:nvPicPr>
                  <pic:blipFill rotWithShape="1">
                    <a:blip r:embed="rId11">
                      <a:extLst>
                        <a:ext uri="{28A0092B-C50C-407E-A947-70E740481C1C}">
                          <a14:useLocalDpi xmlns:a14="http://schemas.microsoft.com/office/drawing/2010/main" val="0"/>
                        </a:ext>
                      </a:extLst>
                    </a:blip>
                    <a:srcRect l="27558" t="6688" r="26679" b="7406"/>
                    <a:stretch/>
                  </pic:blipFill>
                  <pic:spPr bwMode="auto">
                    <a:xfrm>
                      <a:off x="0" y="0"/>
                      <a:ext cx="2719346" cy="2552369"/>
                    </a:xfrm>
                    <a:prstGeom prst="rect">
                      <a:avLst/>
                    </a:prstGeom>
                    <a:noFill/>
                    <a:ln>
                      <a:noFill/>
                    </a:ln>
                    <a:extLst>
                      <a:ext uri="{53640926-AAD7-44D8-BBD7-CCE9431645EC}">
                        <a14:shadowObscured xmlns:a14="http://schemas.microsoft.com/office/drawing/2010/main"/>
                      </a:ext>
                    </a:extLst>
                  </pic:spPr>
                </pic:pic>
              </a:graphicData>
            </a:graphic>
          </wp:inline>
        </w:drawing>
      </w:r>
    </w:p>
    <w:p w14:paraId="1FE42D6C" w14:textId="77777777" w:rsidR="00F36962" w:rsidRPr="00F37B22" w:rsidRDefault="006F223F" w:rsidP="00F36962">
      <w:pPr>
        <w:rPr>
          <w:b/>
        </w:rPr>
      </w:pPr>
      <w:r w:rsidRPr="006F223F">
        <w:lastRenderedPageBreak/>
        <w:br/>
      </w:r>
      <w:r w:rsidR="00F36962" w:rsidRPr="00F37B22">
        <w:rPr>
          <w:b/>
        </w:rPr>
        <w:t xml:space="preserve">Running the Tool in </w:t>
      </w:r>
      <w:r w:rsidR="00D946F6" w:rsidRPr="00F37B22">
        <w:rPr>
          <w:b/>
        </w:rPr>
        <w:t>another operating systems like MacOS and Linux</w:t>
      </w:r>
    </w:p>
    <w:p w14:paraId="0FAF54BD" w14:textId="77777777" w:rsidR="00D946F6" w:rsidRPr="00F36962" w:rsidRDefault="00D946F6" w:rsidP="00D946F6">
      <w:r>
        <w:t>Currently, the CST only provide support for running the tool in Windows. However, it is possible to run the code and produce the PDF in MacOS and Linux.</w:t>
      </w:r>
      <w:r w:rsidR="008940A4">
        <w:t xml:space="preserve"> Some basic knowledge in R is required. F</w:t>
      </w:r>
      <w:r w:rsidR="00974C38">
        <w:t>or this purpose,</w:t>
      </w:r>
      <w:r w:rsidR="008940A4">
        <w:t xml:space="preserve"> users can extract the syntax (RMD code) and related files in order to run the code in their computers using R. Please note that users </w:t>
      </w:r>
      <w:r w:rsidR="00974C38">
        <w:t>will need to</w:t>
      </w:r>
      <w:r w:rsidR="008940A4">
        <w:t xml:space="preserve"> install the necessary software (R, R Studio, and </w:t>
      </w:r>
      <w:proofErr w:type="spellStart"/>
      <w:r w:rsidR="008940A4">
        <w:t>MikTex</w:t>
      </w:r>
      <w:proofErr w:type="spellEnd"/>
      <w:r w:rsidR="008940A4">
        <w:t>) and assigned the respective path for the datasets manually.</w:t>
      </w:r>
    </w:p>
    <w:p w14:paraId="3F724207" w14:textId="6897970B" w:rsidR="005B60D1" w:rsidRPr="00056E11" w:rsidRDefault="005B60D1" w:rsidP="006F223F">
      <w:pPr>
        <w:rPr>
          <w:b/>
          <w:i/>
        </w:rPr>
      </w:pPr>
    </w:p>
    <w:sectPr w:rsidR="005B60D1" w:rsidRPr="00056E11" w:rsidSect="006F223F">
      <w:headerReference w:type="default" r:id="rId12"/>
      <w:footerReference w:type="default" r:id="rId13"/>
      <w:pgSz w:w="11906" w:h="16838"/>
      <w:pgMar w:top="1417" w:right="1417" w:bottom="1134"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C5219D" w14:textId="77777777" w:rsidR="008E6968" w:rsidRDefault="008E6968" w:rsidP="00CE2E4D">
      <w:pPr>
        <w:spacing w:after="0" w:line="240" w:lineRule="auto"/>
      </w:pPr>
      <w:r>
        <w:separator/>
      </w:r>
    </w:p>
  </w:endnote>
  <w:endnote w:type="continuationSeparator" w:id="0">
    <w:p w14:paraId="2A3E58B5" w14:textId="77777777" w:rsidR="008E6968" w:rsidRDefault="008E6968" w:rsidP="00CE2E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2148425"/>
      <w:docPartObj>
        <w:docPartGallery w:val="Page Numbers (Bottom of Page)"/>
        <w:docPartUnique/>
      </w:docPartObj>
    </w:sdtPr>
    <w:sdtEndPr>
      <w:rPr>
        <w:noProof/>
      </w:rPr>
    </w:sdtEndPr>
    <w:sdtContent>
      <w:p w14:paraId="20D93EB0" w14:textId="77777777" w:rsidR="00EE7346" w:rsidRDefault="00EE7346">
        <w:pPr>
          <w:pStyle w:val="Footer"/>
          <w:jc w:val="center"/>
        </w:pPr>
        <w:r w:rsidRPr="00EE7346">
          <w:rPr>
            <w:rFonts w:ascii="Arial" w:hAnsi="Arial" w:cs="Arial"/>
          </w:rPr>
          <w:fldChar w:fldCharType="begin"/>
        </w:r>
        <w:r w:rsidRPr="00EE7346">
          <w:rPr>
            <w:rFonts w:ascii="Arial" w:hAnsi="Arial" w:cs="Arial"/>
          </w:rPr>
          <w:instrText xml:space="preserve"> PAGE   \* MERGEFORMAT </w:instrText>
        </w:r>
        <w:r w:rsidRPr="00EE7346">
          <w:rPr>
            <w:rFonts w:ascii="Arial" w:hAnsi="Arial" w:cs="Arial"/>
          </w:rPr>
          <w:fldChar w:fldCharType="separate"/>
        </w:r>
        <w:r w:rsidRPr="00EE7346">
          <w:rPr>
            <w:rFonts w:ascii="Arial" w:hAnsi="Arial" w:cs="Arial"/>
            <w:noProof/>
          </w:rPr>
          <w:t>2</w:t>
        </w:r>
        <w:r w:rsidRPr="00EE7346">
          <w:rPr>
            <w:rFonts w:ascii="Arial" w:hAnsi="Arial" w:cs="Arial"/>
            <w:noProof/>
          </w:rPr>
          <w:fldChar w:fldCharType="end"/>
        </w:r>
      </w:p>
    </w:sdtContent>
  </w:sdt>
  <w:p w14:paraId="4946ADDE" w14:textId="77777777" w:rsidR="00EE7346" w:rsidRDefault="00EE73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392E16" w14:textId="77777777" w:rsidR="008E6968" w:rsidRDefault="008E6968" w:rsidP="00CE2E4D">
      <w:pPr>
        <w:spacing w:after="0" w:line="240" w:lineRule="auto"/>
      </w:pPr>
      <w:r>
        <w:separator/>
      </w:r>
    </w:p>
  </w:footnote>
  <w:footnote w:type="continuationSeparator" w:id="0">
    <w:p w14:paraId="26AF9048" w14:textId="77777777" w:rsidR="008E6968" w:rsidRDefault="008E6968" w:rsidP="00CE2E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0C384" w14:textId="3E37547C" w:rsidR="00CE2E4D" w:rsidRPr="00EC0845" w:rsidRDefault="00CE2E4D" w:rsidP="00CE2E4D">
    <w:pPr>
      <w:pStyle w:val="Header"/>
      <w:widowControl w:val="0"/>
      <w:jc w:val="right"/>
      <w:rPr>
        <w:rFonts w:ascii="Arial" w:hAnsi="Arial" w:cs="Arial"/>
        <w:sz w:val="18"/>
        <w:szCs w:val="18"/>
      </w:rPr>
    </w:pPr>
    <w:r w:rsidRPr="005C00F2">
      <w:rPr>
        <w:rFonts w:cs="Arial"/>
        <w:noProof/>
        <w:sz w:val="20"/>
        <w:szCs w:val="20"/>
      </w:rPr>
      <w:drawing>
        <wp:anchor distT="0" distB="0" distL="114300" distR="114300" simplePos="0" relativeHeight="251659264" behindDoc="0" locked="0" layoutInCell="1" allowOverlap="1" wp14:anchorId="5B289206" wp14:editId="3E76DFF9">
          <wp:simplePos x="0" y="0"/>
          <wp:positionH relativeFrom="column">
            <wp:posOffset>-295275</wp:posOffset>
          </wp:positionH>
          <wp:positionV relativeFrom="paragraph">
            <wp:posOffset>-307340</wp:posOffset>
          </wp:positionV>
          <wp:extent cx="1428750" cy="528320"/>
          <wp:effectExtent l="0" t="0" r="0" b="5080"/>
          <wp:wrapSquare wrapText="bothSides"/>
          <wp:docPr id="1" name="Picture 1" descr="smallESS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llESS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8750" cy="528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C0845">
      <w:rPr>
        <w:rFonts w:ascii="Arial" w:hAnsi="Arial" w:cs="Arial"/>
        <w:sz w:val="18"/>
        <w:szCs w:val="18"/>
      </w:rPr>
      <w:t xml:space="preserve">ESS DOCUMENT </w:t>
    </w:r>
    <w:r>
      <w:rPr>
        <w:rFonts w:ascii="Arial" w:hAnsi="Arial" w:cs="Arial"/>
        <w:sz w:val="18"/>
        <w:szCs w:val="18"/>
      </w:rPr>
      <w:t xml:space="preserve">DATE </w:t>
    </w:r>
    <w:r w:rsidR="007E41E1">
      <w:rPr>
        <w:rFonts w:ascii="Arial" w:hAnsi="Arial" w:cs="Arial"/>
        <w:sz w:val="18"/>
        <w:szCs w:val="18"/>
      </w:rPr>
      <w:t>15</w:t>
    </w:r>
    <w:r>
      <w:rPr>
        <w:rFonts w:ascii="Arial" w:hAnsi="Arial" w:cs="Arial"/>
        <w:sz w:val="18"/>
        <w:szCs w:val="18"/>
      </w:rPr>
      <w:t>/</w:t>
    </w:r>
    <w:r w:rsidR="007E41E1">
      <w:rPr>
        <w:rFonts w:ascii="Arial" w:hAnsi="Arial" w:cs="Arial"/>
        <w:sz w:val="18"/>
        <w:szCs w:val="18"/>
      </w:rPr>
      <w:t>12</w:t>
    </w:r>
    <w:r>
      <w:rPr>
        <w:rFonts w:ascii="Arial" w:hAnsi="Arial" w:cs="Arial"/>
        <w:sz w:val="18"/>
        <w:szCs w:val="18"/>
      </w:rPr>
      <w:t>/202</w:t>
    </w:r>
    <w:r w:rsidR="007E41E1">
      <w:rPr>
        <w:rFonts w:ascii="Arial" w:hAnsi="Arial" w:cs="Arial"/>
        <w:sz w:val="18"/>
        <w:szCs w:val="18"/>
      </w:rPr>
      <w:t>2</w:t>
    </w:r>
  </w:p>
  <w:p w14:paraId="07996085" w14:textId="2C0FD7A1" w:rsidR="00CE2E4D" w:rsidRDefault="005231FF" w:rsidP="00CE2E4D">
    <w:pPr>
      <w:pStyle w:val="Header"/>
      <w:jc w:val="right"/>
    </w:pPr>
    <w:r>
      <w:rPr>
        <w:rFonts w:ascii="Arial" w:hAnsi="Arial" w:cs="Arial"/>
        <w:i/>
        <w:sz w:val="18"/>
        <w:szCs w:val="18"/>
      </w:rPr>
      <w:t xml:space="preserve">User </w:t>
    </w:r>
    <w:r w:rsidR="000D568E">
      <w:rPr>
        <w:rFonts w:ascii="Arial" w:hAnsi="Arial" w:cs="Arial"/>
        <w:i/>
        <w:sz w:val="18"/>
        <w:szCs w:val="18"/>
      </w:rPr>
      <w:t xml:space="preserve">Guide Tool for </w:t>
    </w:r>
    <w:r>
      <w:rPr>
        <w:rFonts w:ascii="Arial" w:hAnsi="Arial" w:cs="Arial"/>
        <w:i/>
        <w:sz w:val="18"/>
        <w:szCs w:val="18"/>
      </w:rPr>
      <w:t xml:space="preserve">FMS Data </w:t>
    </w:r>
    <w:r w:rsidR="000D568E">
      <w:rPr>
        <w:rFonts w:ascii="Arial" w:hAnsi="Arial" w:cs="Arial"/>
        <w:i/>
        <w:sz w:val="18"/>
        <w:szCs w:val="18"/>
      </w:rPr>
      <w:t>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3311F"/>
    <w:multiLevelType w:val="hybridMultilevel"/>
    <w:tmpl w:val="83585B1A"/>
    <w:lvl w:ilvl="0" w:tplc="91D07EAE">
      <w:start w:val="1"/>
      <w:numFmt w:val="bullet"/>
      <w:lvlText w:val="•"/>
      <w:lvlJc w:val="left"/>
      <w:pPr>
        <w:tabs>
          <w:tab w:val="num" w:pos="720"/>
        </w:tabs>
        <w:ind w:left="720" w:hanging="360"/>
      </w:pPr>
      <w:rPr>
        <w:rFonts w:ascii="Arial" w:hAnsi="Arial" w:hint="default"/>
      </w:rPr>
    </w:lvl>
    <w:lvl w:ilvl="1" w:tplc="49C2188C" w:tentative="1">
      <w:start w:val="1"/>
      <w:numFmt w:val="bullet"/>
      <w:lvlText w:val="•"/>
      <w:lvlJc w:val="left"/>
      <w:pPr>
        <w:tabs>
          <w:tab w:val="num" w:pos="1440"/>
        </w:tabs>
        <w:ind w:left="1440" w:hanging="360"/>
      </w:pPr>
      <w:rPr>
        <w:rFonts w:ascii="Arial" w:hAnsi="Arial" w:hint="default"/>
      </w:rPr>
    </w:lvl>
    <w:lvl w:ilvl="2" w:tplc="06261A24" w:tentative="1">
      <w:start w:val="1"/>
      <w:numFmt w:val="bullet"/>
      <w:lvlText w:val="•"/>
      <w:lvlJc w:val="left"/>
      <w:pPr>
        <w:tabs>
          <w:tab w:val="num" w:pos="2160"/>
        </w:tabs>
        <w:ind w:left="2160" w:hanging="360"/>
      </w:pPr>
      <w:rPr>
        <w:rFonts w:ascii="Arial" w:hAnsi="Arial" w:hint="default"/>
      </w:rPr>
    </w:lvl>
    <w:lvl w:ilvl="3" w:tplc="39387FFA" w:tentative="1">
      <w:start w:val="1"/>
      <w:numFmt w:val="bullet"/>
      <w:lvlText w:val="•"/>
      <w:lvlJc w:val="left"/>
      <w:pPr>
        <w:tabs>
          <w:tab w:val="num" w:pos="2880"/>
        </w:tabs>
        <w:ind w:left="2880" w:hanging="360"/>
      </w:pPr>
      <w:rPr>
        <w:rFonts w:ascii="Arial" w:hAnsi="Arial" w:hint="default"/>
      </w:rPr>
    </w:lvl>
    <w:lvl w:ilvl="4" w:tplc="33ACD06C" w:tentative="1">
      <w:start w:val="1"/>
      <w:numFmt w:val="bullet"/>
      <w:lvlText w:val="•"/>
      <w:lvlJc w:val="left"/>
      <w:pPr>
        <w:tabs>
          <w:tab w:val="num" w:pos="3600"/>
        </w:tabs>
        <w:ind w:left="3600" w:hanging="360"/>
      </w:pPr>
      <w:rPr>
        <w:rFonts w:ascii="Arial" w:hAnsi="Arial" w:hint="default"/>
      </w:rPr>
    </w:lvl>
    <w:lvl w:ilvl="5" w:tplc="5A1AF848" w:tentative="1">
      <w:start w:val="1"/>
      <w:numFmt w:val="bullet"/>
      <w:lvlText w:val="•"/>
      <w:lvlJc w:val="left"/>
      <w:pPr>
        <w:tabs>
          <w:tab w:val="num" w:pos="4320"/>
        </w:tabs>
        <w:ind w:left="4320" w:hanging="360"/>
      </w:pPr>
      <w:rPr>
        <w:rFonts w:ascii="Arial" w:hAnsi="Arial" w:hint="default"/>
      </w:rPr>
    </w:lvl>
    <w:lvl w:ilvl="6" w:tplc="7936AB3C" w:tentative="1">
      <w:start w:val="1"/>
      <w:numFmt w:val="bullet"/>
      <w:lvlText w:val="•"/>
      <w:lvlJc w:val="left"/>
      <w:pPr>
        <w:tabs>
          <w:tab w:val="num" w:pos="5040"/>
        </w:tabs>
        <w:ind w:left="5040" w:hanging="360"/>
      </w:pPr>
      <w:rPr>
        <w:rFonts w:ascii="Arial" w:hAnsi="Arial" w:hint="default"/>
      </w:rPr>
    </w:lvl>
    <w:lvl w:ilvl="7" w:tplc="98B621B0" w:tentative="1">
      <w:start w:val="1"/>
      <w:numFmt w:val="bullet"/>
      <w:lvlText w:val="•"/>
      <w:lvlJc w:val="left"/>
      <w:pPr>
        <w:tabs>
          <w:tab w:val="num" w:pos="5760"/>
        </w:tabs>
        <w:ind w:left="5760" w:hanging="360"/>
      </w:pPr>
      <w:rPr>
        <w:rFonts w:ascii="Arial" w:hAnsi="Arial" w:hint="default"/>
      </w:rPr>
    </w:lvl>
    <w:lvl w:ilvl="8" w:tplc="E222E9E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0A02F2"/>
    <w:multiLevelType w:val="hybridMultilevel"/>
    <w:tmpl w:val="3620EBFC"/>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6F5F3F"/>
    <w:multiLevelType w:val="hybridMultilevel"/>
    <w:tmpl w:val="BCA0C9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D17D1D"/>
    <w:multiLevelType w:val="hybridMultilevel"/>
    <w:tmpl w:val="52C24A74"/>
    <w:lvl w:ilvl="0" w:tplc="9274F40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BB6DA8"/>
    <w:multiLevelType w:val="hybridMultilevel"/>
    <w:tmpl w:val="C38C7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85D00BD"/>
    <w:multiLevelType w:val="hybridMultilevel"/>
    <w:tmpl w:val="C38C7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9B0F3F"/>
    <w:multiLevelType w:val="hybridMultilevel"/>
    <w:tmpl w:val="13C24168"/>
    <w:lvl w:ilvl="0" w:tplc="94E80384">
      <w:start w:val="1"/>
      <w:numFmt w:val="bullet"/>
      <w:lvlText w:val="•"/>
      <w:lvlJc w:val="left"/>
      <w:pPr>
        <w:tabs>
          <w:tab w:val="num" w:pos="720"/>
        </w:tabs>
        <w:ind w:left="720" w:hanging="360"/>
      </w:pPr>
      <w:rPr>
        <w:rFonts w:ascii="Arial" w:hAnsi="Arial" w:hint="default"/>
      </w:rPr>
    </w:lvl>
    <w:lvl w:ilvl="1" w:tplc="4AAE6A84" w:tentative="1">
      <w:start w:val="1"/>
      <w:numFmt w:val="bullet"/>
      <w:lvlText w:val="•"/>
      <w:lvlJc w:val="left"/>
      <w:pPr>
        <w:tabs>
          <w:tab w:val="num" w:pos="1440"/>
        </w:tabs>
        <w:ind w:left="1440" w:hanging="360"/>
      </w:pPr>
      <w:rPr>
        <w:rFonts w:ascii="Arial" w:hAnsi="Arial" w:hint="default"/>
      </w:rPr>
    </w:lvl>
    <w:lvl w:ilvl="2" w:tplc="E66687C4" w:tentative="1">
      <w:start w:val="1"/>
      <w:numFmt w:val="bullet"/>
      <w:lvlText w:val="•"/>
      <w:lvlJc w:val="left"/>
      <w:pPr>
        <w:tabs>
          <w:tab w:val="num" w:pos="2160"/>
        </w:tabs>
        <w:ind w:left="2160" w:hanging="360"/>
      </w:pPr>
      <w:rPr>
        <w:rFonts w:ascii="Arial" w:hAnsi="Arial" w:hint="default"/>
      </w:rPr>
    </w:lvl>
    <w:lvl w:ilvl="3" w:tplc="F2148910" w:tentative="1">
      <w:start w:val="1"/>
      <w:numFmt w:val="bullet"/>
      <w:lvlText w:val="•"/>
      <w:lvlJc w:val="left"/>
      <w:pPr>
        <w:tabs>
          <w:tab w:val="num" w:pos="2880"/>
        </w:tabs>
        <w:ind w:left="2880" w:hanging="360"/>
      </w:pPr>
      <w:rPr>
        <w:rFonts w:ascii="Arial" w:hAnsi="Arial" w:hint="default"/>
      </w:rPr>
    </w:lvl>
    <w:lvl w:ilvl="4" w:tplc="99D89A1E" w:tentative="1">
      <w:start w:val="1"/>
      <w:numFmt w:val="bullet"/>
      <w:lvlText w:val="•"/>
      <w:lvlJc w:val="left"/>
      <w:pPr>
        <w:tabs>
          <w:tab w:val="num" w:pos="3600"/>
        </w:tabs>
        <w:ind w:left="3600" w:hanging="360"/>
      </w:pPr>
      <w:rPr>
        <w:rFonts w:ascii="Arial" w:hAnsi="Arial" w:hint="default"/>
      </w:rPr>
    </w:lvl>
    <w:lvl w:ilvl="5" w:tplc="E0C6A1E4" w:tentative="1">
      <w:start w:val="1"/>
      <w:numFmt w:val="bullet"/>
      <w:lvlText w:val="•"/>
      <w:lvlJc w:val="left"/>
      <w:pPr>
        <w:tabs>
          <w:tab w:val="num" w:pos="4320"/>
        </w:tabs>
        <w:ind w:left="4320" w:hanging="360"/>
      </w:pPr>
      <w:rPr>
        <w:rFonts w:ascii="Arial" w:hAnsi="Arial" w:hint="default"/>
      </w:rPr>
    </w:lvl>
    <w:lvl w:ilvl="6" w:tplc="4EC8AA16" w:tentative="1">
      <w:start w:val="1"/>
      <w:numFmt w:val="bullet"/>
      <w:lvlText w:val="•"/>
      <w:lvlJc w:val="left"/>
      <w:pPr>
        <w:tabs>
          <w:tab w:val="num" w:pos="5040"/>
        </w:tabs>
        <w:ind w:left="5040" w:hanging="360"/>
      </w:pPr>
      <w:rPr>
        <w:rFonts w:ascii="Arial" w:hAnsi="Arial" w:hint="default"/>
      </w:rPr>
    </w:lvl>
    <w:lvl w:ilvl="7" w:tplc="A5948D94" w:tentative="1">
      <w:start w:val="1"/>
      <w:numFmt w:val="bullet"/>
      <w:lvlText w:val="•"/>
      <w:lvlJc w:val="left"/>
      <w:pPr>
        <w:tabs>
          <w:tab w:val="num" w:pos="5760"/>
        </w:tabs>
        <w:ind w:left="5760" w:hanging="360"/>
      </w:pPr>
      <w:rPr>
        <w:rFonts w:ascii="Arial" w:hAnsi="Arial" w:hint="default"/>
      </w:rPr>
    </w:lvl>
    <w:lvl w:ilvl="8" w:tplc="CC3CBD0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84474F"/>
    <w:multiLevelType w:val="hybridMultilevel"/>
    <w:tmpl w:val="66A65ED8"/>
    <w:lvl w:ilvl="0" w:tplc="9F18FF6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0F2D7A"/>
    <w:multiLevelType w:val="hybridMultilevel"/>
    <w:tmpl w:val="CD46A5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C044DBE"/>
    <w:multiLevelType w:val="hybridMultilevel"/>
    <w:tmpl w:val="CD46A53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9E54E66"/>
    <w:multiLevelType w:val="hybridMultilevel"/>
    <w:tmpl w:val="CA743C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20394A"/>
    <w:multiLevelType w:val="hybridMultilevel"/>
    <w:tmpl w:val="1BF27424"/>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4FF3377"/>
    <w:multiLevelType w:val="hybridMultilevel"/>
    <w:tmpl w:val="C38C76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815C15"/>
    <w:multiLevelType w:val="hybridMultilevel"/>
    <w:tmpl w:val="8B48C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5379F7"/>
    <w:multiLevelType w:val="hybridMultilevel"/>
    <w:tmpl w:val="F912B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1250997">
    <w:abstractNumId w:val="2"/>
  </w:num>
  <w:num w:numId="2" w16cid:durableId="1056776629">
    <w:abstractNumId w:val="5"/>
  </w:num>
  <w:num w:numId="3" w16cid:durableId="935595617">
    <w:abstractNumId w:val="12"/>
  </w:num>
  <w:num w:numId="4" w16cid:durableId="873081732">
    <w:abstractNumId w:val="13"/>
  </w:num>
  <w:num w:numId="5" w16cid:durableId="1655335459">
    <w:abstractNumId w:val="14"/>
  </w:num>
  <w:num w:numId="6" w16cid:durableId="263152440">
    <w:abstractNumId w:val="7"/>
  </w:num>
  <w:num w:numId="7" w16cid:durableId="1676224315">
    <w:abstractNumId w:val="3"/>
  </w:num>
  <w:num w:numId="8" w16cid:durableId="1953434314">
    <w:abstractNumId w:val="10"/>
  </w:num>
  <w:num w:numId="9" w16cid:durableId="769548941">
    <w:abstractNumId w:val="8"/>
  </w:num>
  <w:num w:numId="10" w16cid:durableId="123037530">
    <w:abstractNumId w:val="4"/>
  </w:num>
  <w:num w:numId="11" w16cid:durableId="1088306112">
    <w:abstractNumId w:val="0"/>
  </w:num>
  <w:num w:numId="12" w16cid:durableId="365957105">
    <w:abstractNumId w:val="6"/>
  </w:num>
  <w:num w:numId="13" w16cid:durableId="1312248438">
    <w:abstractNumId w:val="9"/>
  </w:num>
  <w:num w:numId="14" w16cid:durableId="1699701793">
    <w:abstractNumId w:val="1"/>
  </w:num>
  <w:num w:numId="15" w16cid:durableId="3899601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AB"/>
    <w:rsid w:val="00010D5E"/>
    <w:rsid w:val="00037EF3"/>
    <w:rsid w:val="00040D1D"/>
    <w:rsid w:val="00056E11"/>
    <w:rsid w:val="00063BE0"/>
    <w:rsid w:val="00064B31"/>
    <w:rsid w:val="00066330"/>
    <w:rsid w:val="00086DA2"/>
    <w:rsid w:val="0009251F"/>
    <w:rsid w:val="00097944"/>
    <w:rsid w:val="000A04C6"/>
    <w:rsid w:val="000A651C"/>
    <w:rsid w:val="000A69A2"/>
    <w:rsid w:val="000B1168"/>
    <w:rsid w:val="000B269F"/>
    <w:rsid w:val="000B3F5D"/>
    <w:rsid w:val="000D568E"/>
    <w:rsid w:val="000F229E"/>
    <w:rsid w:val="00105528"/>
    <w:rsid w:val="001148BD"/>
    <w:rsid w:val="0011523E"/>
    <w:rsid w:val="001371D5"/>
    <w:rsid w:val="00151840"/>
    <w:rsid w:val="00156D89"/>
    <w:rsid w:val="00157AB5"/>
    <w:rsid w:val="001B2C30"/>
    <w:rsid w:val="001B7D3A"/>
    <w:rsid w:val="001C1432"/>
    <w:rsid w:val="001F3BB3"/>
    <w:rsid w:val="00201E49"/>
    <w:rsid w:val="0020420E"/>
    <w:rsid w:val="002357AA"/>
    <w:rsid w:val="002435AD"/>
    <w:rsid w:val="00246D7F"/>
    <w:rsid w:val="00293BF7"/>
    <w:rsid w:val="00296798"/>
    <w:rsid w:val="002D45A5"/>
    <w:rsid w:val="003123B5"/>
    <w:rsid w:val="0032109E"/>
    <w:rsid w:val="00322B76"/>
    <w:rsid w:val="00325E9B"/>
    <w:rsid w:val="003300F0"/>
    <w:rsid w:val="00342BD6"/>
    <w:rsid w:val="003854A1"/>
    <w:rsid w:val="00387317"/>
    <w:rsid w:val="003B6BAD"/>
    <w:rsid w:val="003B7FF0"/>
    <w:rsid w:val="003D4DE8"/>
    <w:rsid w:val="003D7ACB"/>
    <w:rsid w:val="003F6CBF"/>
    <w:rsid w:val="0041711D"/>
    <w:rsid w:val="00423710"/>
    <w:rsid w:val="004503ED"/>
    <w:rsid w:val="004617C0"/>
    <w:rsid w:val="00483463"/>
    <w:rsid w:val="004920B6"/>
    <w:rsid w:val="004A5C64"/>
    <w:rsid w:val="004D13A3"/>
    <w:rsid w:val="004E6C0A"/>
    <w:rsid w:val="004F0C1B"/>
    <w:rsid w:val="00514F63"/>
    <w:rsid w:val="005162DF"/>
    <w:rsid w:val="005231FF"/>
    <w:rsid w:val="0052635F"/>
    <w:rsid w:val="0053493B"/>
    <w:rsid w:val="0053756F"/>
    <w:rsid w:val="00540021"/>
    <w:rsid w:val="00554124"/>
    <w:rsid w:val="0058562F"/>
    <w:rsid w:val="00590798"/>
    <w:rsid w:val="00594C64"/>
    <w:rsid w:val="005A3422"/>
    <w:rsid w:val="005B60D1"/>
    <w:rsid w:val="005D336C"/>
    <w:rsid w:val="00617BDC"/>
    <w:rsid w:val="0062317E"/>
    <w:rsid w:val="00645C04"/>
    <w:rsid w:val="0064729C"/>
    <w:rsid w:val="00652FFC"/>
    <w:rsid w:val="006B3ABF"/>
    <w:rsid w:val="006B3CBD"/>
    <w:rsid w:val="006B6AAA"/>
    <w:rsid w:val="006B6C50"/>
    <w:rsid w:val="006F223F"/>
    <w:rsid w:val="00725890"/>
    <w:rsid w:val="007A5126"/>
    <w:rsid w:val="007E41E1"/>
    <w:rsid w:val="007F01F0"/>
    <w:rsid w:val="007F642C"/>
    <w:rsid w:val="00836FE2"/>
    <w:rsid w:val="0088640B"/>
    <w:rsid w:val="00886740"/>
    <w:rsid w:val="00890110"/>
    <w:rsid w:val="008940A4"/>
    <w:rsid w:val="008B3B0A"/>
    <w:rsid w:val="008D4F16"/>
    <w:rsid w:val="008E6968"/>
    <w:rsid w:val="00944420"/>
    <w:rsid w:val="0097350E"/>
    <w:rsid w:val="009747C6"/>
    <w:rsid w:val="00974C38"/>
    <w:rsid w:val="00981509"/>
    <w:rsid w:val="0098689B"/>
    <w:rsid w:val="00994770"/>
    <w:rsid w:val="00A43151"/>
    <w:rsid w:val="00A4688F"/>
    <w:rsid w:val="00A56111"/>
    <w:rsid w:val="00AA509C"/>
    <w:rsid w:val="00AF09AB"/>
    <w:rsid w:val="00B258DA"/>
    <w:rsid w:val="00B522FE"/>
    <w:rsid w:val="00B52A36"/>
    <w:rsid w:val="00B60286"/>
    <w:rsid w:val="00B71823"/>
    <w:rsid w:val="00B8011E"/>
    <w:rsid w:val="00BA1920"/>
    <w:rsid w:val="00BA5163"/>
    <w:rsid w:val="00BC2FDA"/>
    <w:rsid w:val="00BD6B0D"/>
    <w:rsid w:val="00C25469"/>
    <w:rsid w:val="00C3418C"/>
    <w:rsid w:val="00C41BFD"/>
    <w:rsid w:val="00C50FCD"/>
    <w:rsid w:val="00C6452A"/>
    <w:rsid w:val="00C75AD0"/>
    <w:rsid w:val="00C77237"/>
    <w:rsid w:val="00C774EC"/>
    <w:rsid w:val="00C80AAB"/>
    <w:rsid w:val="00CE2E4D"/>
    <w:rsid w:val="00D01B47"/>
    <w:rsid w:val="00D06CA3"/>
    <w:rsid w:val="00D14E4F"/>
    <w:rsid w:val="00D2566B"/>
    <w:rsid w:val="00D26B5F"/>
    <w:rsid w:val="00D360C2"/>
    <w:rsid w:val="00D56D9B"/>
    <w:rsid w:val="00D60979"/>
    <w:rsid w:val="00D82471"/>
    <w:rsid w:val="00D827A2"/>
    <w:rsid w:val="00D90091"/>
    <w:rsid w:val="00D946F6"/>
    <w:rsid w:val="00DA096C"/>
    <w:rsid w:val="00E1439D"/>
    <w:rsid w:val="00E17FAE"/>
    <w:rsid w:val="00E348FC"/>
    <w:rsid w:val="00E571D6"/>
    <w:rsid w:val="00E93BAC"/>
    <w:rsid w:val="00EB09C9"/>
    <w:rsid w:val="00EC3A2E"/>
    <w:rsid w:val="00EC3EC5"/>
    <w:rsid w:val="00EC4551"/>
    <w:rsid w:val="00EE7346"/>
    <w:rsid w:val="00EF244F"/>
    <w:rsid w:val="00F147C4"/>
    <w:rsid w:val="00F27C98"/>
    <w:rsid w:val="00F33766"/>
    <w:rsid w:val="00F36962"/>
    <w:rsid w:val="00F37B22"/>
    <w:rsid w:val="00F5052E"/>
    <w:rsid w:val="00F93EDB"/>
    <w:rsid w:val="00FB7C56"/>
    <w:rsid w:val="00FF5DA3"/>
    <w:rsid w:val="00FF6F4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6066"/>
  <w15:chartTrackingRefBased/>
  <w15:docId w15:val="{DC132C33-80F3-5F41-948A-CB7165E34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1D6"/>
    <w:pPr>
      <w:jc w:val="both"/>
    </w:pPr>
  </w:style>
  <w:style w:type="paragraph" w:styleId="Heading1">
    <w:name w:val="heading 1"/>
    <w:basedOn w:val="Normal"/>
    <w:next w:val="Normal"/>
    <w:link w:val="Heading1Char"/>
    <w:uiPriority w:val="9"/>
    <w:qFormat/>
    <w:rsid w:val="00F37B22"/>
    <w:pPr>
      <w:keepNext/>
      <w:keepLines/>
      <w:spacing w:before="240" w:after="120"/>
      <w:outlineLvl w:val="0"/>
    </w:pPr>
    <w:rPr>
      <w:rFonts w:asciiTheme="majorHAnsi" w:eastAsiaTheme="majorEastAsia" w:hAnsiTheme="majorHAnsi" w:cstheme="majorBidi"/>
      <w:b/>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2E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2E4D"/>
  </w:style>
  <w:style w:type="paragraph" w:styleId="Footer">
    <w:name w:val="footer"/>
    <w:basedOn w:val="Normal"/>
    <w:link w:val="FooterChar"/>
    <w:uiPriority w:val="99"/>
    <w:unhideWhenUsed/>
    <w:rsid w:val="00CE2E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2E4D"/>
  </w:style>
  <w:style w:type="paragraph" w:styleId="ListParagraph">
    <w:name w:val="List Paragraph"/>
    <w:basedOn w:val="Normal"/>
    <w:uiPriority w:val="34"/>
    <w:qFormat/>
    <w:rsid w:val="00CE2E4D"/>
    <w:pPr>
      <w:ind w:left="720"/>
      <w:contextualSpacing/>
    </w:pPr>
  </w:style>
  <w:style w:type="table" w:styleId="TableGrid">
    <w:name w:val="Table Grid"/>
    <w:basedOn w:val="TableNormal"/>
    <w:uiPriority w:val="39"/>
    <w:rsid w:val="004F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C25469"/>
    <w:pPr>
      <w:spacing w:line="240" w:lineRule="auto"/>
    </w:pPr>
    <w:rPr>
      <w:sz w:val="20"/>
      <w:szCs w:val="20"/>
    </w:rPr>
  </w:style>
  <w:style w:type="character" w:customStyle="1" w:styleId="CommentTextChar">
    <w:name w:val="Comment Text Char"/>
    <w:basedOn w:val="DefaultParagraphFont"/>
    <w:link w:val="CommentText"/>
    <w:uiPriority w:val="99"/>
    <w:rsid w:val="00C25469"/>
    <w:rPr>
      <w:sz w:val="20"/>
      <w:szCs w:val="20"/>
    </w:rPr>
  </w:style>
  <w:style w:type="character" w:styleId="CommentReference">
    <w:name w:val="annotation reference"/>
    <w:basedOn w:val="DefaultParagraphFont"/>
    <w:uiPriority w:val="99"/>
    <w:semiHidden/>
    <w:unhideWhenUsed/>
    <w:rsid w:val="00C25469"/>
    <w:rPr>
      <w:sz w:val="16"/>
      <w:szCs w:val="16"/>
    </w:rPr>
  </w:style>
  <w:style w:type="paragraph" w:styleId="BalloonText">
    <w:name w:val="Balloon Text"/>
    <w:basedOn w:val="Normal"/>
    <w:link w:val="BalloonTextChar"/>
    <w:uiPriority w:val="99"/>
    <w:semiHidden/>
    <w:unhideWhenUsed/>
    <w:rsid w:val="00C254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5469"/>
    <w:rPr>
      <w:rFonts w:ascii="Segoe UI" w:hAnsi="Segoe UI" w:cs="Segoe UI"/>
      <w:sz w:val="18"/>
      <w:szCs w:val="18"/>
    </w:rPr>
  </w:style>
  <w:style w:type="character" w:customStyle="1" w:styleId="Heading1Char">
    <w:name w:val="Heading 1 Char"/>
    <w:basedOn w:val="DefaultParagraphFont"/>
    <w:link w:val="Heading1"/>
    <w:uiPriority w:val="9"/>
    <w:rsid w:val="00F37B22"/>
    <w:rPr>
      <w:rFonts w:asciiTheme="majorHAnsi" w:eastAsiaTheme="majorEastAsia" w:hAnsiTheme="majorHAnsi" w:cstheme="majorBidi"/>
      <w:b/>
      <w:color w:val="2F5496" w:themeColor="accent1" w:themeShade="BF"/>
      <w:sz w:val="32"/>
      <w:szCs w:val="32"/>
    </w:rPr>
  </w:style>
  <w:style w:type="paragraph" w:styleId="Title">
    <w:name w:val="Title"/>
    <w:basedOn w:val="Normal"/>
    <w:next w:val="Normal"/>
    <w:link w:val="TitleChar"/>
    <w:uiPriority w:val="10"/>
    <w:qFormat/>
    <w:rsid w:val="00F36962"/>
    <w:pPr>
      <w:spacing w:after="0" w:line="240" w:lineRule="auto"/>
      <w:contextualSpacing/>
      <w:jc w:val="center"/>
    </w:pPr>
    <w:rPr>
      <w:rFonts w:asciiTheme="majorHAnsi" w:eastAsiaTheme="majorEastAsia" w:hAnsiTheme="majorHAnsi" w:cstheme="majorBidi"/>
      <w:spacing w:val="-10"/>
      <w:kern w:val="28"/>
      <w:sz w:val="36"/>
      <w:szCs w:val="56"/>
    </w:rPr>
  </w:style>
  <w:style w:type="character" w:customStyle="1" w:styleId="TitleChar">
    <w:name w:val="Title Char"/>
    <w:basedOn w:val="DefaultParagraphFont"/>
    <w:link w:val="Title"/>
    <w:uiPriority w:val="10"/>
    <w:rsid w:val="00F36962"/>
    <w:rPr>
      <w:rFonts w:asciiTheme="majorHAnsi" w:eastAsiaTheme="majorEastAsia" w:hAnsiTheme="majorHAnsi" w:cstheme="majorBidi"/>
      <w:spacing w:val="-10"/>
      <w:kern w:val="28"/>
      <w:sz w:val="36"/>
      <w:szCs w:val="56"/>
    </w:rPr>
  </w:style>
  <w:style w:type="paragraph" w:styleId="Subtitle">
    <w:name w:val="Subtitle"/>
    <w:basedOn w:val="Normal"/>
    <w:next w:val="Normal"/>
    <w:link w:val="SubtitleChar"/>
    <w:uiPriority w:val="11"/>
    <w:qFormat/>
    <w:rsid w:val="006F223F"/>
    <w:pPr>
      <w:numPr>
        <w:ilvl w:val="1"/>
      </w:numPr>
    </w:pPr>
    <w:rPr>
      <w:rFonts w:eastAsiaTheme="minorEastAsia"/>
      <w:color w:val="5A5A5A" w:themeColor="text1" w:themeTint="A5"/>
      <w:spacing w:val="15"/>
      <w:sz w:val="24"/>
    </w:rPr>
  </w:style>
  <w:style w:type="character" w:customStyle="1" w:styleId="SubtitleChar">
    <w:name w:val="Subtitle Char"/>
    <w:basedOn w:val="DefaultParagraphFont"/>
    <w:link w:val="Subtitle"/>
    <w:uiPriority w:val="11"/>
    <w:rsid w:val="006F223F"/>
    <w:rPr>
      <w:rFonts w:eastAsiaTheme="minorEastAsia"/>
      <w:color w:val="5A5A5A" w:themeColor="text1" w:themeTint="A5"/>
      <w:spacing w:val="15"/>
      <w:sz w:val="24"/>
    </w:rPr>
  </w:style>
  <w:style w:type="paragraph" w:styleId="FootnoteText">
    <w:name w:val="footnote text"/>
    <w:basedOn w:val="Normal"/>
    <w:link w:val="FootnoteTextChar"/>
    <w:uiPriority w:val="99"/>
    <w:semiHidden/>
    <w:unhideWhenUsed/>
    <w:rsid w:val="00246D7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D7F"/>
    <w:rPr>
      <w:sz w:val="20"/>
      <w:szCs w:val="20"/>
    </w:rPr>
  </w:style>
  <w:style w:type="character" w:styleId="FootnoteReference">
    <w:name w:val="footnote reference"/>
    <w:basedOn w:val="DefaultParagraphFont"/>
    <w:uiPriority w:val="99"/>
    <w:semiHidden/>
    <w:unhideWhenUsed/>
    <w:rsid w:val="00246D7F"/>
    <w:rPr>
      <w:vertAlign w:val="superscript"/>
    </w:rPr>
  </w:style>
  <w:style w:type="character" w:styleId="Hyperlink">
    <w:name w:val="Hyperlink"/>
    <w:basedOn w:val="DefaultParagraphFont"/>
    <w:uiPriority w:val="99"/>
    <w:unhideWhenUsed/>
    <w:rsid w:val="00246D7F"/>
    <w:rPr>
      <w:color w:val="0563C1" w:themeColor="hyperlink"/>
      <w:u w:val="single"/>
    </w:rPr>
  </w:style>
  <w:style w:type="character" w:styleId="UnresolvedMention">
    <w:name w:val="Unresolved Mention"/>
    <w:basedOn w:val="DefaultParagraphFont"/>
    <w:uiPriority w:val="99"/>
    <w:semiHidden/>
    <w:unhideWhenUsed/>
    <w:rsid w:val="00246D7F"/>
    <w:rPr>
      <w:color w:val="605E5C"/>
      <w:shd w:val="clear" w:color="auto" w:fill="E1DFDD"/>
    </w:rPr>
  </w:style>
  <w:style w:type="paragraph" w:styleId="TOC1">
    <w:name w:val="toc 1"/>
    <w:basedOn w:val="Normal"/>
    <w:next w:val="Normal"/>
    <w:autoRedefine/>
    <w:uiPriority w:val="39"/>
    <w:unhideWhenUsed/>
    <w:rsid w:val="00BD6B0D"/>
    <w:pPr>
      <w:spacing w:after="100"/>
    </w:pPr>
  </w:style>
  <w:style w:type="paragraph" w:styleId="CommentSubject">
    <w:name w:val="annotation subject"/>
    <w:basedOn w:val="CommentText"/>
    <w:next w:val="CommentText"/>
    <w:link w:val="CommentSubjectChar"/>
    <w:uiPriority w:val="99"/>
    <w:semiHidden/>
    <w:unhideWhenUsed/>
    <w:rsid w:val="001371D5"/>
    <w:rPr>
      <w:b/>
      <w:bCs/>
    </w:rPr>
  </w:style>
  <w:style w:type="character" w:customStyle="1" w:styleId="CommentSubjectChar">
    <w:name w:val="Comment Subject Char"/>
    <w:basedOn w:val="CommentTextChar"/>
    <w:link w:val="CommentSubject"/>
    <w:uiPriority w:val="99"/>
    <w:semiHidden/>
    <w:rsid w:val="001371D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817">
      <w:bodyDiv w:val="1"/>
      <w:marLeft w:val="0"/>
      <w:marRight w:val="0"/>
      <w:marTop w:val="0"/>
      <w:marBottom w:val="0"/>
      <w:divBdr>
        <w:top w:val="none" w:sz="0" w:space="0" w:color="auto"/>
        <w:left w:val="none" w:sz="0" w:space="0" w:color="auto"/>
        <w:bottom w:val="none" w:sz="0" w:space="0" w:color="auto"/>
        <w:right w:val="none" w:sz="0" w:space="0" w:color="auto"/>
      </w:divBdr>
      <w:divsChild>
        <w:div w:id="1128627441">
          <w:marLeft w:val="547"/>
          <w:marRight w:val="0"/>
          <w:marTop w:val="67"/>
          <w:marBottom w:val="0"/>
          <w:divBdr>
            <w:top w:val="none" w:sz="0" w:space="0" w:color="auto"/>
            <w:left w:val="none" w:sz="0" w:space="0" w:color="auto"/>
            <w:bottom w:val="none" w:sz="0" w:space="0" w:color="auto"/>
            <w:right w:val="none" w:sz="0" w:space="0" w:color="auto"/>
          </w:divBdr>
        </w:div>
        <w:div w:id="1045251900">
          <w:marLeft w:val="547"/>
          <w:marRight w:val="0"/>
          <w:marTop w:val="67"/>
          <w:marBottom w:val="0"/>
          <w:divBdr>
            <w:top w:val="none" w:sz="0" w:space="0" w:color="auto"/>
            <w:left w:val="none" w:sz="0" w:space="0" w:color="auto"/>
            <w:bottom w:val="none" w:sz="0" w:space="0" w:color="auto"/>
            <w:right w:val="none" w:sz="0" w:space="0" w:color="auto"/>
          </w:divBdr>
        </w:div>
        <w:div w:id="374349049">
          <w:marLeft w:val="547"/>
          <w:marRight w:val="0"/>
          <w:marTop w:val="67"/>
          <w:marBottom w:val="0"/>
          <w:divBdr>
            <w:top w:val="none" w:sz="0" w:space="0" w:color="auto"/>
            <w:left w:val="none" w:sz="0" w:space="0" w:color="auto"/>
            <w:bottom w:val="none" w:sz="0" w:space="0" w:color="auto"/>
            <w:right w:val="none" w:sz="0" w:space="0" w:color="auto"/>
          </w:divBdr>
        </w:div>
        <w:div w:id="1155802654">
          <w:marLeft w:val="547"/>
          <w:marRight w:val="0"/>
          <w:marTop w:val="67"/>
          <w:marBottom w:val="0"/>
          <w:divBdr>
            <w:top w:val="none" w:sz="0" w:space="0" w:color="auto"/>
            <w:left w:val="none" w:sz="0" w:space="0" w:color="auto"/>
            <w:bottom w:val="none" w:sz="0" w:space="0" w:color="auto"/>
            <w:right w:val="none" w:sz="0" w:space="0" w:color="auto"/>
          </w:divBdr>
        </w:div>
        <w:div w:id="2017223349">
          <w:marLeft w:val="547"/>
          <w:marRight w:val="0"/>
          <w:marTop w:val="67"/>
          <w:marBottom w:val="0"/>
          <w:divBdr>
            <w:top w:val="none" w:sz="0" w:space="0" w:color="auto"/>
            <w:left w:val="none" w:sz="0" w:space="0" w:color="auto"/>
            <w:bottom w:val="none" w:sz="0" w:space="0" w:color="auto"/>
            <w:right w:val="none" w:sz="0" w:space="0" w:color="auto"/>
          </w:divBdr>
        </w:div>
        <w:div w:id="911475352">
          <w:marLeft w:val="547"/>
          <w:marRight w:val="0"/>
          <w:marTop w:val="67"/>
          <w:marBottom w:val="0"/>
          <w:divBdr>
            <w:top w:val="none" w:sz="0" w:space="0" w:color="auto"/>
            <w:left w:val="none" w:sz="0" w:space="0" w:color="auto"/>
            <w:bottom w:val="none" w:sz="0" w:space="0" w:color="auto"/>
            <w:right w:val="none" w:sz="0" w:space="0" w:color="auto"/>
          </w:divBdr>
        </w:div>
        <w:div w:id="1010372889">
          <w:marLeft w:val="547"/>
          <w:marRight w:val="0"/>
          <w:marTop w:val="67"/>
          <w:marBottom w:val="0"/>
          <w:divBdr>
            <w:top w:val="none" w:sz="0" w:space="0" w:color="auto"/>
            <w:left w:val="none" w:sz="0" w:space="0" w:color="auto"/>
            <w:bottom w:val="none" w:sz="0" w:space="0" w:color="auto"/>
            <w:right w:val="none" w:sz="0" w:space="0" w:color="auto"/>
          </w:divBdr>
        </w:div>
      </w:divsChild>
    </w:div>
    <w:div w:id="612909286">
      <w:bodyDiv w:val="1"/>
      <w:marLeft w:val="0"/>
      <w:marRight w:val="0"/>
      <w:marTop w:val="0"/>
      <w:marBottom w:val="0"/>
      <w:divBdr>
        <w:top w:val="none" w:sz="0" w:space="0" w:color="auto"/>
        <w:left w:val="none" w:sz="0" w:space="0" w:color="auto"/>
        <w:bottom w:val="none" w:sz="0" w:space="0" w:color="auto"/>
        <w:right w:val="none" w:sz="0" w:space="0" w:color="auto"/>
      </w:divBdr>
    </w:div>
    <w:div w:id="727652293">
      <w:bodyDiv w:val="1"/>
      <w:marLeft w:val="0"/>
      <w:marRight w:val="0"/>
      <w:marTop w:val="0"/>
      <w:marBottom w:val="0"/>
      <w:divBdr>
        <w:top w:val="none" w:sz="0" w:space="0" w:color="auto"/>
        <w:left w:val="none" w:sz="0" w:space="0" w:color="auto"/>
        <w:bottom w:val="none" w:sz="0" w:space="0" w:color="auto"/>
        <w:right w:val="none" w:sz="0" w:space="0" w:color="auto"/>
      </w:divBdr>
    </w:div>
    <w:div w:id="1065226082">
      <w:bodyDiv w:val="1"/>
      <w:marLeft w:val="0"/>
      <w:marRight w:val="0"/>
      <w:marTop w:val="0"/>
      <w:marBottom w:val="0"/>
      <w:divBdr>
        <w:top w:val="none" w:sz="0" w:space="0" w:color="auto"/>
        <w:left w:val="none" w:sz="0" w:space="0" w:color="auto"/>
        <w:bottom w:val="none" w:sz="0" w:space="0" w:color="auto"/>
        <w:right w:val="none" w:sz="0" w:space="0" w:color="auto"/>
      </w:divBdr>
      <w:divsChild>
        <w:div w:id="1235701199">
          <w:marLeft w:val="547"/>
          <w:marRight w:val="0"/>
          <w:marTop w:val="50"/>
          <w:marBottom w:val="0"/>
          <w:divBdr>
            <w:top w:val="none" w:sz="0" w:space="0" w:color="auto"/>
            <w:left w:val="none" w:sz="0" w:space="0" w:color="auto"/>
            <w:bottom w:val="none" w:sz="0" w:space="0" w:color="auto"/>
            <w:right w:val="none" w:sz="0" w:space="0" w:color="auto"/>
          </w:divBdr>
        </w:div>
        <w:div w:id="230386127">
          <w:marLeft w:val="547"/>
          <w:marRight w:val="0"/>
          <w:marTop w:val="50"/>
          <w:marBottom w:val="0"/>
          <w:divBdr>
            <w:top w:val="none" w:sz="0" w:space="0" w:color="auto"/>
            <w:left w:val="none" w:sz="0" w:space="0" w:color="auto"/>
            <w:bottom w:val="none" w:sz="0" w:space="0" w:color="auto"/>
            <w:right w:val="none" w:sz="0" w:space="0" w:color="auto"/>
          </w:divBdr>
        </w:div>
      </w:divsChild>
    </w:div>
    <w:div w:id="1338995660">
      <w:bodyDiv w:val="1"/>
      <w:marLeft w:val="0"/>
      <w:marRight w:val="0"/>
      <w:marTop w:val="0"/>
      <w:marBottom w:val="0"/>
      <w:divBdr>
        <w:top w:val="none" w:sz="0" w:space="0" w:color="auto"/>
        <w:left w:val="none" w:sz="0" w:space="0" w:color="auto"/>
        <w:bottom w:val="none" w:sz="0" w:space="0" w:color="auto"/>
        <w:right w:val="none" w:sz="0" w:space="0" w:color="auto"/>
      </w:divBdr>
    </w:div>
    <w:div w:id="180414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bertobriceno/Documents/Tool%20V5%20Update/Final%20V5/Document%20update/InstallationGuide_Tool_InterimDataset_v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InstallationGuide_Tool_InterimDataset_v1.dotx</Template>
  <TotalTime>0</TotalTime>
  <Pages>4</Pages>
  <Words>550</Words>
  <Characters>3138</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Briceno-Rosas, Roberto</cp:lastModifiedBy>
  <cp:revision>3</cp:revision>
  <cp:lastPrinted>2023-10-10T15:28:00Z</cp:lastPrinted>
  <dcterms:created xsi:type="dcterms:W3CDTF">2023-10-10T15:28:00Z</dcterms:created>
  <dcterms:modified xsi:type="dcterms:W3CDTF">2023-10-10T15:28:00Z</dcterms:modified>
</cp:coreProperties>
</file>